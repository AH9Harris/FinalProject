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280" w:rsidRDefault="00E66B63">
      <w:pPr>
        <w:pStyle w:val="Text"/>
        <w:ind w:firstLine="0"/>
        <w:rPr>
          <w:sz w:val="2"/>
          <w:szCs w:val="18"/>
        </w:rPr>
      </w:pPr>
      <w:r>
        <w:rPr>
          <w:sz w:val="2"/>
          <w:szCs w:val="18"/>
        </w:rPr>
        <w:fldChar w:fldCharType="begin"/>
      </w:r>
      <w:r>
        <w:rPr>
          <w:sz w:val="2"/>
          <w:szCs w:val="18"/>
        </w:rPr>
        <w:instrText xml:space="preserve"> MACROBUTTON MTEditEquationSection2 </w:instrText>
      </w:r>
      <w:r w:rsidRPr="00E66B63">
        <w:rPr>
          <w:rStyle w:val="MTEquationSection"/>
        </w:rPr>
        <w:instrText>Equation Section 1</w:instrText>
      </w:r>
      <w:r>
        <w:rPr>
          <w:sz w:val="2"/>
          <w:szCs w:val="18"/>
        </w:rPr>
        <w:fldChar w:fldCharType="begin"/>
      </w:r>
      <w:r>
        <w:rPr>
          <w:sz w:val="2"/>
          <w:szCs w:val="18"/>
        </w:rPr>
        <w:instrText xml:space="preserve"> SEQ MTEqn \r \h \* MERGEFORMAT </w:instrText>
      </w:r>
      <w:r>
        <w:rPr>
          <w:sz w:val="2"/>
          <w:szCs w:val="18"/>
        </w:rPr>
        <w:fldChar w:fldCharType="end"/>
      </w:r>
      <w:r>
        <w:rPr>
          <w:sz w:val="2"/>
          <w:szCs w:val="18"/>
        </w:rPr>
        <w:fldChar w:fldCharType="begin"/>
      </w:r>
      <w:r>
        <w:rPr>
          <w:sz w:val="2"/>
          <w:szCs w:val="18"/>
        </w:rPr>
        <w:instrText xml:space="preserve"> SEQ MTSec \r 1 \h \* MERGEFORMAT </w:instrText>
      </w:r>
      <w:r>
        <w:rPr>
          <w:sz w:val="2"/>
          <w:szCs w:val="18"/>
        </w:rPr>
        <w:fldChar w:fldCharType="end"/>
      </w:r>
      <w:r>
        <w:rPr>
          <w:sz w:val="2"/>
          <w:szCs w:val="18"/>
        </w:rPr>
        <w:fldChar w:fldCharType="end"/>
      </w:r>
      <w:r w:rsidR="009D7280">
        <w:rPr>
          <w:sz w:val="2"/>
          <w:szCs w:val="18"/>
        </w:rPr>
        <w:footnoteReference w:customMarkFollows="1" w:id="1"/>
        <w:sym w:font="Symbol" w:char="F020"/>
      </w:r>
    </w:p>
    <w:p w:rsidR="009D7280" w:rsidRDefault="00FD4BD8">
      <w:pPr>
        <w:pStyle w:val="Title"/>
        <w:framePr w:wrap="notBeside"/>
      </w:pPr>
      <w:r w:rsidRPr="00FD4BD8">
        <w:t xml:space="preserve">Prediction-based energy saving in </w:t>
      </w:r>
      <w:r>
        <w:t>wireless sensor networks: Combining Kalman Filter and Grey Model</w:t>
      </w:r>
    </w:p>
    <w:p w:rsidR="009D7280" w:rsidRDefault="00F87ED9" w:rsidP="00F87ED9">
      <w:pPr>
        <w:pStyle w:val="Authors"/>
        <w:framePr w:wrap="notBeside"/>
      </w:pPr>
      <w:proofErr w:type="spellStart"/>
      <w:proofErr w:type="gramStart"/>
      <w:r>
        <w:t>An</w:t>
      </w:r>
      <w:proofErr w:type="spellEnd"/>
      <w:proofErr w:type="gramEnd"/>
      <w:r>
        <w:t xml:space="preserve"> He, </w:t>
      </w:r>
      <w:r w:rsidR="00617BE1">
        <w:t xml:space="preserve">250847871, </w:t>
      </w:r>
      <w:hyperlink r:id="rId8" w:history="1">
        <w:r w:rsidR="00FD4BD8" w:rsidRPr="006E74A2">
          <w:rPr>
            <w:rStyle w:val="Hyperlink"/>
          </w:rPr>
          <w:t>ahe9@uwo.ca</w:t>
        </w:r>
      </w:hyperlink>
      <w:r w:rsidR="00FD4BD8">
        <w:t xml:space="preserve">, </w:t>
      </w:r>
      <w:r w:rsidR="00FD4BD8">
        <w:br/>
        <w:t>Amr Mahmoud Sulaiman Gaballah,</w:t>
      </w:r>
      <w:r w:rsidR="00FD4BD8" w:rsidRPr="00FD4BD8">
        <w:t xml:space="preserve"> 250776065</w:t>
      </w:r>
      <w:r w:rsidR="00FD4BD8">
        <w:t xml:space="preserve">, </w:t>
      </w:r>
      <w:r w:rsidR="00FD4BD8" w:rsidRPr="00FD4BD8">
        <w:t>agaballa@uwo.ca</w:t>
      </w:r>
    </w:p>
    <w:p w:rsidR="00FD4BD8" w:rsidRPr="00FD4BD8" w:rsidRDefault="00FD4BD8" w:rsidP="00FD4BD8"/>
    <w:p w:rsidR="005B5B76" w:rsidRDefault="009D7280" w:rsidP="005B5B76">
      <w:pPr>
        <w:pStyle w:val="Abstract"/>
        <w:rPr>
          <w:color w:val="000000" w:themeColor="text1"/>
        </w:rPr>
      </w:pPr>
      <w:r w:rsidRPr="00455FB1">
        <w:rPr>
          <w:i/>
          <w:iCs/>
          <w:color w:val="000000" w:themeColor="text1"/>
        </w:rPr>
        <w:t>Abstract</w:t>
      </w:r>
      <w:r w:rsidR="00E876A8">
        <w:rPr>
          <w:i/>
          <w:iCs/>
          <w:color w:val="000000" w:themeColor="text1"/>
        </w:rPr>
        <w:t xml:space="preserve"> </w:t>
      </w:r>
      <w:r w:rsidRPr="00455FB1">
        <w:rPr>
          <w:color w:val="000000" w:themeColor="text1"/>
        </w:rPr>
        <w:t>—</w:t>
      </w:r>
      <w:r w:rsidR="00E876A8">
        <w:rPr>
          <w:color w:val="000000" w:themeColor="text1"/>
        </w:rPr>
        <w:t xml:space="preserve"> </w:t>
      </w:r>
      <w:r w:rsidR="005B5B76">
        <w:rPr>
          <w:color w:val="000000" w:themeColor="text1"/>
        </w:rPr>
        <w:t xml:space="preserve">XXXXXXXX XXXXXXXXX XXXXXXXX </w:t>
      </w:r>
      <w:proofErr w:type="gramStart"/>
      <w:r w:rsidR="005B5B76">
        <w:rPr>
          <w:color w:val="000000" w:themeColor="text1"/>
        </w:rPr>
        <w:t>XXXXXXX  XXXXXX</w:t>
      </w:r>
      <w:proofErr w:type="gramEnd"/>
      <w:r w:rsidR="005B5B76">
        <w:rPr>
          <w:color w:val="000000" w:themeColor="text1"/>
        </w:rPr>
        <w:t xml:space="preserve">  </w:t>
      </w:r>
      <w:proofErr w:type="spellStart"/>
      <w:r w:rsidR="005B5B76">
        <w:rPr>
          <w:color w:val="000000" w:themeColor="text1"/>
        </w:rPr>
        <w:t>XXXXXXXXXXXXXXX</w:t>
      </w:r>
      <w:r w:rsidR="0051355E">
        <w:rPr>
          <w:color w:val="000000" w:themeColor="text1"/>
        </w:rPr>
        <w:t>Wireless</w:t>
      </w:r>
      <w:proofErr w:type="spellEnd"/>
      <w:r w:rsidR="0051355E">
        <w:rPr>
          <w:color w:val="000000" w:themeColor="text1"/>
        </w:rPr>
        <w:t xml:space="preserve"> sensor networks (</w:t>
      </w:r>
      <w:r w:rsidR="005C08C7">
        <w:rPr>
          <w:color w:val="000000" w:themeColor="text1"/>
        </w:rPr>
        <w:t>WSNS</w:t>
      </w:r>
      <w:r w:rsidR="0051355E">
        <w:rPr>
          <w:color w:val="000000" w:themeColor="text1"/>
        </w:rPr>
        <w:t xml:space="preserve">) has been widely </w:t>
      </w:r>
      <w:proofErr w:type="spellStart"/>
      <w:r w:rsidR="005B5B76">
        <w:rPr>
          <w:color w:val="000000" w:themeColor="text1"/>
        </w:rPr>
        <w:t>XXXXXXXXXXXX</w:t>
      </w:r>
      <w:r w:rsidR="0051355E">
        <w:rPr>
          <w:color w:val="000000" w:themeColor="text1"/>
        </w:rPr>
        <w:t>used</w:t>
      </w:r>
      <w:proofErr w:type="spellEnd"/>
      <w:r w:rsidR="0051355E">
        <w:rPr>
          <w:color w:val="000000" w:themeColor="text1"/>
        </w:rPr>
        <w:t xml:space="preserve"> to </w:t>
      </w:r>
      <w:proofErr w:type="spellStart"/>
      <w:r w:rsidR="0051355E">
        <w:rPr>
          <w:color w:val="000000" w:themeColor="text1"/>
        </w:rPr>
        <w:t>mon</w:t>
      </w:r>
      <w:proofErr w:type="spellEnd"/>
    </w:p>
    <w:p w:rsidR="00A555EE" w:rsidRPr="00A555EE" w:rsidRDefault="009E7F51" w:rsidP="005B5B76">
      <w:pPr>
        <w:pStyle w:val="Abstract"/>
        <w:rPr>
          <w:color w:val="000000" w:themeColor="text1"/>
        </w:rPr>
      </w:pPr>
      <w:r>
        <w:rPr>
          <w:color w:val="000000" w:themeColor="text1"/>
        </w:rPr>
        <w:t xml:space="preserve"> </w:t>
      </w:r>
    </w:p>
    <w:p w:rsidR="00E52898" w:rsidRPr="00DF22D2" w:rsidRDefault="00850930" w:rsidP="00E52898">
      <w:pPr>
        <w:rPr>
          <w:b/>
          <w:bCs/>
          <w:color w:val="000000" w:themeColor="text1"/>
          <w:sz w:val="18"/>
          <w:szCs w:val="18"/>
        </w:rPr>
      </w:pPr>
      <w:r>
        <w:t xml:space="preserve"> </w:t>
      </w:r>
      <w:r w:rsidR="00E52898">
        <w:t xml:space="preserve">  </w:t>
      </w:r>
      <w:r w:rsidR="00E52898">
        <w:rPr>
          <w:b/>
          <w:bCs/>
          <w:i/>
          <w:iCs/>
          <w:color w:val="000000" w:themeColor="text1"/>
          <w:sz w:val="18"/>
          <w:szCs w:val="18"/>
        </w:rPr>
        <w:t xml:space="preserve">Index Terms </w:t>
      </w:r>
      <w:r w:rsidR="00E52898">
        <w:rPr>
          <w:color w:val="000000" w:themeColor="text1"/>
        </w:rPr>
        <w:t>–</w:t>
      </w:r>
      <w:r w:rsidR="00E52898" w:rsidRPr="00DF22D2">
        <w:rPr>
          <w:b/>
          <w:bCs/>
          <w:color w:val="000000" w:themeColor="text1"/>
          <w:sz w:val="18"/>
          <w:szCs w:val="18"/>
        </w:rPr>
        <w:t xml:space="preserve"> </w:t>
      </w:r>
      <w:r w:rsidR="009E7F51">
        <w:rPr>
          <w:b/>
          <w:bCs/>
          <w:color w:val="000000" w:themeColor="text1"/>
          <w:sz w:val="18"/>
          <w:szCs w:val="18"/>
        </w:rPr>
        <w:t>WSN</w:t>
      </w:r>
      <w:proofErr w:type="gramStart"/>
      <w:r w:rsidR="005B5B76">
        <w:rPr>
          <w:b/>
          <w:bCs/>
          <w:color w:val="000000" w:themeColor="text1"/>
          <w:sz w:val="18"/>
          <w:szCs w:val="18"/>
        </w:rPr>
        <w:t>,XXXXXXXX</w:t>
      </w:r>
      <w:proofErr w:type="gramEnd"/>
      <w:r w:rsidR="009E7F51">
        <w:rPr>
          <w:b/>
          <w:bCs/>
          <w:color w:val="000000" w:themeColor="text1"/>
          <w:sz w:val="18"/>
          <w:szCs w:val="18"/>
        </w:rPr>
        <w:t xml:space="preserve">, </w:t>
      </w:r>
    </w:p>
    <w:p w:rsidR="009D7280" w:rsidRPr="000A0D40" w:rsidRDefault="009D7280">
      <w:pPr>
        <w:pStyle w:val="Heading1"/>
        <w:rPr>
          <w:color w:val="000000" w:themeColor="text1"/>
        </w:rPr>
      </w:pPr>
      <w:r w:rsidRPr="000A0D40">
        <w:rPr>
          <w:color w:val="000000" w:themeColor="text1"/>
        </w:rPr>
        <w:t>I</w:t>
      </w:r>
      <w:r w:rsidRPr="004C080F">
        <w:rPr>
          <w:color w:val="000000" w:themeColor="text1"/>
        </w:rPr>
        <w:t>NTRODUCTION</w:t>
      </w:r>
    </w:p>
    <w:p w:rsidR="009D7280" w:rsidRPr="007E24CE" w:rsidRDefault="002A79C1">
      <w:pPr>
        <w:pStyle w:val="Text"/>
        <w:keepNext/>
        <w:framePr w:dropCap="drop" w:lines="2" w:wrap="auto" w:vAnchor="text" w:hAnchor="text"/>
        <w:spacing w:line="480" w:lineRule="exact"/>
        <w:ind w:firstLine="0"/>
        <w:rPr>
          <w:smallCaps/>
          <w:color w:val="000000" w:themeColor="text1"/>
          <w:position w:val="-3"/>
          <w:sz w:val="56"/>
          <w:szCs w:val="56"/>
        </w:rPr>
      </w:pPr>
      <w:r>
        <w:rPr>
          <w:smallCaps/>
          <w:color w:val="000000" w:themeColor="text1"/>
          <w:position w:val="-3"/>
          <w:sz w:val="56"/>
          <w:szCs w:val="56"/>
        </w:rPr>
        <w:t>s</w:t>
      </w:r>
    </w:p>
    <w:p w:rsidR="005B5B76" w:rsidRDefault="002A79C1" w:rsidP="005B5B76">
      <w:pPr>
        <w:pStyle w:val="Text"/>
        <w:ind w:firstLine="0"/>
        <w:rPr>
          <w:color w:val="000000" w:themeColor="text1"/>
        </w:rPr>
      </w:pPr>
      <w:r w:rsidRPr="002A79C1">
        <w:rPr>
          <w:color w:val="000000" w:themeColor="text1"/>
        </w:rPr>
        <w:t>ensor technology</w:t>
      </w:r>
      <w:r w:rsidR="000E620A">
        <w:rPr>
          <w:color w:val="000000" w:themeColor="text1"/>
        </w:rPr>
        <w:t xml:space="preserve"> has </w:t>
      </w:r>
      <w:r w:rsidRPr="002A79C1">
        <w:rPr>
          <w:color w:val="000000" w:themeColor="text1"/>
        </w:rPr>
        <w:t xml:space="preserve">been widely used in a variety of </w:t>
      </w:r>
      <w:r w:rsidRPr="005B5B76">
        <w:rPr>
          <w:color w:val="A6A6A6" w:themeColor="background1" w:themeShade="A6"/>
        </w:rPr>
        <w:t>domains</w:t>
      </w:r>
      <w:r w:rsidR="000E620A" w:rsidRPr="005B5B76">
        <w:rPr>
          <w:color w:val="A6A6A6" w:themeColor="background1" w:themeShade="A6"/>
        </w:rPr>
        <w:t xml:space="preserve"> </w:t>
      </w:r>
      <w:r w:rsidRPr="005B5B76">
        <w:rPr>
          <w:color w:val="A6A6A6" w:themeColor="background1" w:themeShade="A6"/>
        </w:rPr>
        <w:t>d</w:t>
      </w:r>
      <w:r w:rsidR="000E620A" w:rsidRPr="005B5B76">
        <w:rPr>
          <w:color w:val="A6A6A6" w:themeColor="background1" w:themeShade="A6"/>
        </w:rPr>
        <w:t xml:space="preserve">ealing with monitoring, such as </w:t>
      </w:r>
      <w:r w:rsidRPr="005B5B76">
        <w:rPr>
          <w:color w:val="A6A6A6" w:themeColor="background1" w:themeShade="A6"/>
        </w:rPr>
        <w:t>health monitoring, environmental monitoring, and</w:t>
      </w:r>
      <w:r w:rsidR="000E620A" w:rsidRPr="005B5B76">
        <w:rPr>
          <w:color w:val="A6A6A6" w:themeColor="background1" w:themeShade="A6"/>
        </w:rPr>
        <w:t xml:space="preserve"> </w:t>
      </w:r>
      <w:r w:rsidRPr="005B5B76">
        <w:rPr>
          <w:color w:val="A6A6A6" w:themeColor="background1" w:themeShade="A6"/>
        </w:rPr>
        <w:t>seism</w:t>
      </w:r>
      <w:r w:rsidR="000E620A" w:rsidRPr="005B5B76">
        <w:rPr>
          <w:color w:val="A6A6A6" w:themeColor="background1" w:themeShade="A6"/>
        </w:rPr>
        <w:t xml:space="preserve"> </w:t>
      </w:r>
      <w:r w:rsidRPr="005B5B76">
        <w:rPr>
          <w:color w:val="A6A6A6" w:themeColor="background1" w:themeShade="A6"/>
        </w:rPr>
        <w:t>monitoring</w:t>
      </w:r>
      <w:r w:rsidR="000E620A" w:rsidRPr="005B5B76">
        <w:rPr>
          <w:color w:val="A6A6A6" w:themeColor="background1" w:themeShade="A6"/>
        </w:rPr>
        <w:t>; control,</w:t>
      </w:r>
      <w:r w:rsidRPr="005B5B76">
        <w:rPr>
          <w:color w:val="A6A6A6" w:themeColor="background1" w:themeShade="A6"/>
        </w:rPr>
        <w:t xml:space="preserve"> such as agriculture</w:t>
      </w:r>
      <w:r w:rsidR="000E620A" w:rsidRPr="005B5B76">
        <w:rPr>
          <w:color w:val="A6A6A6" w:themeColor="background1" w:themeShade="A6"/>
        </w:rPr>
        <w:t xml:space="preserve"> </w:t>
      </w:r>
      <w:r w:rsidRPr="005B5B76">
        <w:rPr>
          <w:color w:val="A6A6A6" w:themeColor="background1" w:themeShade="A6"/>
        </w:rPr>
        <w:t>control; and surveillance, such</w:t>
      </w:r>
      <w:r w:rsidR="000E620A" w:rsidRPr="005B5B76">
        <w:rPr>
          <w:color w:val="A6A6A6" w:themeColor="background1" w:themeShade="A6"/>
        </w:rPr>
        <w:t xml:space="preserve"> as battlefield surveillance</w:t>
      </w:r>
      <w:r w:rsidRPr="005B5B76">
        <w:rPr>
          <w:color w:val="A6A6A6" w:themeColor="background1" w:themeShade="A6"/>
        </w:rPr>
        <w:t xml:space="preserve">. A </w:t>
      </w:r>
      <w:r w:rsidR="00E91F92" w:rsidRPr="005B5B76">
        <w:rPr>
          <w:color w:val="A6A6A6" w:themeColor="background1" w:themeShade="A6"/>
        </w:rPr>
        <w:t>w</w:t>
      </w:r>
      <w:r w:rsidRPr="005B5B76">
        <w:rPr>
          <w:color w:val="A6A6A6" w:themeColor="background1" w:themeShade="A6"/>
        </w:rPr>
        <w:t>ireless sensor network</w:t>
      </w:r>
      <w:r w:rsidR="005C08C7" w:rsidRPr="005B5B76">
        <w:rPr>
          <w:color w:val="A6A6A6" w:themeColor="background1" w:themeShade="A6"/>
        </w:rPr>
        <w:t>s</w:t>
      </w:r>
      <w:r w:rsidRPr="005B5B76">
        <w:rPr>
          <w:color w:val="A6A6A6" w:themeColor="background1" w:themeShade="A6"/>
        </w:rPr>
        <w:t xml:space="preserve"> (WSN</w:t>
      </w:r>
      <w:r w:rsidR="005C08C7" w:rsidRPr="005B5B76">
        <w:rPr>
          <w:color w:val="A6A6A6" w:themeColor="background1" w:themeShade="A6"/>
        </w:rPr>
        <w:t>s</w:t>
      </w:r>
      <w:r w:rsidRPr="005B5B76">
        <w:rPr>
          <w:color w:val="A6A6A6" w:themeColor="background1" w:themeShade="A6"/>
        </w:rPr>
        <w:t>) is composed of tiny, battery-powered devices, called sensor nodes</w:t>
      </w:r>
      <w:r w:rsidR="000E620A" w:rsidRPr="005B5B76">
        <w:rPr>
          <w:color w:val="A6A6A6" w:themeColor="background1" w:themeShade="A6"/>
        </w:rPr>
        <w:fldChar w:fldCharType="begin"/>
      </w:r>
      <w:r w:rsidR="000E620A" w:rsidRPr="005B5B76">
        <w:rPr>
          <w:color w:val="A6A6A6" w:themeColor="background1" w:themeShade="A6"/>
        </w:rPr>
        <w:instrText xml:space="preserve"> ADDIN ZOTERO_ITEM CSL_CITATION {"citationID":"MrC9iEHS","properties":{"formattedCitation":"[1]","plainCitation":"[1]"},"citationItems":[{"id":431,"uris":["http://zotero.org/users/2473144/items/DKNEUIW4"],"uri":["http://zotero.org/users/2473144/items/DKNEUIW4"],"itemData":{"id":431,"type":"book","title":"Wireless sensor networks: current status and future trends","publisher":"CRC Press","publisher-place":"Boca Raton, FL","number-of-pages":"526","source":"alpha.lib.uwo.ca Library Catalog","event-place":"Boca Raton, FL","ISBN":"978-1-4665-0606-0","call-number":"TK7872.D48W583 2013","shortTitle":"Wireless sensor networks","editor":[{"family":"Khan","given":"Shafiullah"},{"family":"Pathan","given":"Al-Sakib Khan"},{"family":"Alrajeh","given":"Nabil Ali"}],"issued":{"date-parts":[["2013"]]}}}],"schema":"https://github.com/citation-style-language/schema/raw/master/csl-citation.json"} </w:instrText>
      </w:r>
      <w:r w:rsidR="000E620A" w:rsidRPr="005B5B76">
        <w:rPr>
          <w:color w:val="A6A6A6" w:themeColor="background1" w:themeShade="A6"/>
        </w:rPr>
        <w:fldChar w:fldCharType="separate"/>
      </w:r>
      <w:r w:rsidR="000E620A" w:rsidRPr="005B5B76">
        <w:rPr>
          <w:color w:val="A6A6A6" w:themeColor="background1" w:themeShade="A6"/>
        </w:rPr>
        <w:t>[1]</w:t>
      </w:r>
      <w:r w:rsidR="000E620A" w:rsidRPr="005B5B76">
        <w:rPr>
          <w:color w:val="A6A6A6" w:themeColor="background1" w:themeShade="A6"/>
        </w:rPr>
        <w:fldChar w:fldCharType="end"/>
      </w:r>
      <w:r w:rsidRPr="005B5B76">
        <w:rPr>
          <w:color w:val="A6A6A6" w:themeColor="background1" w:themeShade="A6"/>
        </w:rPr>
        <w:t>.</w:t>
      </w:r>
      <w:r w:rsidR="000E620A" w:rsidRPr="005B5B76">
        <w:rPr>
          <w:color w:val="A6A6A6" w:themeColor="background1" w:themeShade="A6"/>
        </w:rPr>
        <w:t xml:space="preserve"> </w:t>
      </w:r>
      <w:r w:rsidR="00DA0F81" w:rsidRPr="005B5B76">
        <w:rPr>
          <w:color w:val="A6A6A6" w:themeColor="background1" w:themeShade="A6"/>
        </w:rPr>
        <w:t xml:space="preserve">In many applications, distributed sensor systems supply </w:t>
      </w:r>
      <w:r w:rsidR="00F569DF" w:rsidRPr="005B5B76">
        <w:rPr>
          <w:color w:val="A6A6A6" w:themeColor="background1" w:themeShade="A6"/>
        </w:rPr>
        <w:t>environment</w:t>
      </w:r>
      <w:r w:rsidR="00DA0F81" w:rsidRPr="005B5B76">
        <w:rPr>
          <w:color w:val="A6A6A6" w:themeColor="background1" w:themeShade="A6"/>
        </w:rPr>
        <w:t xml:space="preserve"> information </w:t>
      </w:r>
      <w:r w:rsidR="00F569DF" w:rsidRPr="005B5B76">
        <w:rPr>
          <w:color w:val="A6A6A6" w:themeColor="background1" w:themeShade="A6"/>
        </w:rPr>
        <w:t>or measure condition of process or machine.</w:t>
      </w:r>
      <w:r w:rsidR="00DA0F81" w:rsidRPr="005B5B76">
        <w:rPr>
          <w:color w:val="A6A6A6" w:themeColor="background1" w:themeShade="A6"/>
        </w:rPr>
        <w:t xml:space="preserve"> </w:t>
      </w:r>
      <w:r w:rsidR="000E620A" w:rsidRPr="005B5B76">
        <w:rPr>
          <w:color w:val="A6A6A6" w:themeColor="background1" w:themeShade="A6"/>
        </w:rPr>
        <w:t>I</w:t>
      </w:r>
      <w:r w:rsidR="00DA0F81" w:rsidRPr="005B5B76">
        <w:rPr>
          <w:color w:val="A6A6A6" w:themeColor="background1" w:themeShade="A6"/>
        </w:rPr>
        <w:t>n the future, due to the rising number of wireless sensor networks, more and more sensors will be available for collecting data about the environment. In this scenario, the different sensor nodes establish an instrumented and intelligent environment with the capability of varying the degree of information exchanged according t</w:t>
      </w:r>
      <w:r w:rsidR="00DA0F81" w:rsidRPr="00DA0F81">
        <w:rPr>
          <w:color w:val="000000" w:themeColor="text1"/>
        </w:rPr>
        <w:t xml:space="preserve">o </w:t>
      </w:r>
    </w:p>
    <w:p w:rsidR="005B5B76" w:rsidRDefault="005B5B76" w:rsidP="005B5B76">
      <w:pPr>
        <w:pStyle w:val="Text"/>
        <w:ind w:firstLine="0"/>
        <w:rPr>
          <w:color w:val="000000" w:themeColor="text1"/>
        </w:rPr>
      </w:pPr>
    </w:p>
    <w:p w:rsidR="00615475" w:rsidRPr="005A167C" w:rsidRDefault="005C3D34" w:rsidP="005C3D34">
      <w:pPr>
        <w:pStyle w:val="Text"/>
        <w:ind w:firstLine="0"/>
      </w:pPr>
      <w:proofErr w:type="gramStart"/>
      <w:r w:rsidRPr="005B5B76">
        <w:rPr>
          <w:color w:val="A6A6A6" w:themeColor="background1" w:themeShade="A6"/>
        </w:rPr>
        <w:t>solve</w:t>
      </w:r>
      <w:proofErr w:type="gramEnd"/>
      <w:r w:rsidRPr="005B5B76">
        <w:rPr>
          <w:color w:val="A6A6A6" w:themeColor="background1" w:themeShade="A6"/>
        </w:rPr>
        <w:t xml:space="preserve"> data processing, energy saving, fault detection, and security problem in WSN</w:t>
      </w:r>
      <w:r w:rsidR="005C08C7" w:rsidRPr="005B5B76">
        <w:rPr>
          <w:color w:val="A6A6A6" w:themeColor="background1" w:themeShade="A6"/>
        </w:rPr>
        <w:t>s</w:t>
      </w:r>
      <w:r w:rsidRPr="005B5B76">
        <w:rPr>
          <w:color w:val="A6A6A6" w:themeColor="background1" w:themeShade="A6"/>
        </w:rPr>
        <w:t>. Finally, the summary will be given Section V</w:t>
      </w:r>
      <w:r w:rsidRPr="005C3D34">
        <w:rPr>
          <w:color w:val="000000" w:themeColor="text1"/>
        </w:rPr>
        <w:t>.</w:t>
      </w:r>
    </w:p>
    <w:p w:rsidR="009D7280" w:rsidRDefault="005B5B76">
      <w:pPr>
        <w:pStyle w:val="Heading1"/>
        <w:rPr>
          <w:color w:val="000000" w:themeColor="text1"/>
        </w:rPr>
      </w:pPr>
      <w:r>
        <w:rPr>
          <w:color w:val="000000" w:themeColor="text1"/>
        </w:rPr>
        <w:t>Prediction-based data collection protocol</w:t>
      </w:r>
    </w:p>
    <w:p w:rsidR="00CF1689" w:rsidRPr="00CF1689" w:rsidRDefault="00CF1689" w:rsidP="00BE32A6">
      <w:pPr>
        <w:ind w:firstLine="180"/>
      </w:pPr>
      <w:r w:rsidRPr="005B5B76">
        <w:rPr>
          <w:color w:val="A6A6A6" w:themeColor="background1" w:themeShade="A6"/>
        </w:rPr>
        <w:t xml:space="preserve">The wireless sensor network has many advantages and will be widely used in both Industry and society field. On the contrary, there are several challenges related to sensor network and wireless technology. In this section, we will categorize those application functions and challenges into five different areas: </w:t>
      </w:r>
      <w:r w:rsidR="0075377E" w:rsidRPr="005B5B76">
        <w:rPr>
          <w:color w:val="A6A6A6" w:themeColor="background1" w:themeShade="A6"/>
        </w:rPr>
        <w:t>data processing</w:t>
      </w:r>
      <w:r w:rsidRPr="005B5B76">
        <w:rPr>
          <w:color w:val="A6A6A6" w:themeColor="background1" w:themeShade="A6"/>
        </w:rPr>
        <w:t>,</w:t>
      </w:r>
      <w:r w:rsidR="0075377E" w:rsidRPr="005B5B76">
        <w:rPr>
          <w:color w:val="A6A6A6" w:themeColor="background1" w:themeShade="A6"/>
        </w:rPr>
        <w:t xml:space="preserve"> fault detection, energy consumption, and security. </w:t>
      </w:r>
    </w:p>
    <w:p w:rsidR="009D7280" w:rsidRDefault="005B5B76">
      <w:pPr>
        <w:pStyle w:val="Heading2"/>
        <w:rPr>
          <w:color w:val="000000" w:themeColor="text1"/>
        </w:rPr>
      </w:pPr>
      <w:r>
        <w:rPr>
          <w:color w:val="000000" w:themeColor="text1"/>
        </w:rPr>
        <w:t>Prerequisites</w:t>
      </w:r>
    </w:p>
    <w:p w:rsidR="005B5B76" w:rsidRPr="005B44BD" w:rsidRDefault="0075377E" w:rsidP="005B5B76">
      <w:pPr>
        <w:ind w:firstLine="144"/>
        <w:rPr>
          <w:color w:val="000000" w:themeColor="text1"/>
        </w:rPr>
      </w:pPr>
      <w:r w:rsidRPr="005B5B76">
        <w:rPr>
          <w:color w:val="A6A6A6" w:themeColor="background1" w:themeShade="A6"/>
        </w:rPr>
        <w:t xml:space="preserve">The wireless sensors are always deployed in Industrial process system, shop floor and factories, </w:t>
      </w:r>
      <w:r w:rsidR="000D6EB3" w:rsidRPr="005B5B76">
        <w:rPr>
          <w:color w:val="A6A6A6" w:themeColor="background1" w:themeShade="A6"/>
        </w:rPr>
        <w:t xml:space="preserve">office circumstance and </w:t>
      </w:r>
      <w:r w:rsidRPr="005B5B76">
        <w:rPr>
          <w:color w:val="A6A6A6" w:themeColor="background1" w:themeShade="A6"/>
        </w:rPr>
        <w:t>natural environment</w:t>
      </w:r>
      <w:r w:rsidR="000D6EB3" w:rsidRPr="005B5B76">
        <w:rPr>
          <w:color w:val="A6A6A6" w:themeColor="background1" w:themeShade="A6"/>
        </w:rPr>
        <w:t xml:space="preserve">. Sensors are used to detect the temperature, pressure, force and so on. Sometimes, the surrounding condition towards the sensor are harsh. </w:t>
      </w:r>
      <w:r w:rsidR="00F16F80" w:rsidRPr="005B5B76">
        <w:rPr>
          <w:color w:val="A6A6A6" w:themeColor="background1" w:themeShade="A6"/>
        </w:rPr>
        <w:t xml:space="preserve">The quality of data acquiring may be impacted in the sensor. </w:t>
      </w:r>
      <w:r w:rsidR="004A1DE9" w:rsidRPr="005B5B76">
        <w:rPr>
          <w:color w:val="A6A6A6" w:themeColor="background1" w:themeShade="A6"/>
        </w:rPr>
        <w:t xml:space="preserve"> </w:t>
      </w:r>
      <w:r w:rsidR="00F16F80" w:rsidRPr="005B5B76">
        <w:rPr>
          <w:color w:val="A6A6A6" w:themeColor="background1" w:themeShade="A6"/>
        </w:rPr>
        <w:t xml:space="preserve">On </w:t>
      </w:r>
    </w:p>
    <w:p w:rsidR="003D4F25" w:rsidRDefault="005B44BD" w:rsidP="005B44BD">
      <w:pPr>
        <w:rPr>
          <w:color w:val="000000" w:themeColor="text1"/>
        </w:rPr>
      </w:pPr>
      <w:proofErr w:type="spellStart"/>
      <w:r w:rsidRPr="005B44BD">
        <w:rPr>
          <w:color w:val="000000" w:themeColor="text1"/>
        </w:rPr>
        <w:t>ss</w:t>
      </w:r>
      <w:proofErr w:type="spellEnd"/>
      <w:r w:rsidR="009C40D5">
        <w:rPr>
          <w:color w:val="000000" w:themeColor="text1"/>
        </w:rPr>
        <w:t xml:space="preserve"> </w:t>
      </w:r>
      <w:r w:rsidRPr="005B44BD">
        <w:rPr>
          <w:color w:val="000000" w:themeColor="text1"/>
        </w:rPr>
        <w:t xml:space="preserve">expensive than the energy </w:t>
      </w:r>
      <w:r w:rsidR="009C40D5">
        <w:rPr>
          <w:color w:val="000000" w:themeColor="text1"/>
        </w:rPr>
        <w:t>which used for transmission</w:t>
      </w:r>
      <w:r>
        <w:rPr>
          <w:color w:val="000000" w:themeColor="text1"/>
        </w:rPr>
        <w:fldChar w:fldCharType="begin"/>
      </w:r>
      <w:r w:rsidR="00D86B35">
        <w:rPr>
          <w:color w:val="000000" w:themeColor="text1"/>
        </w:rPr>
        <w:instrText xml:space="preserve"> ADDIN ZOTERO_ITEM CSL_CITATION {"citationID":"TqrBo3sF","properties":{"formattedCitation":"[2]","plainCitation":"[2]"},"citationItems":[{"id":375,"uris":["http://zotero.org/users/2473144/items/VT5A3XK5"],"uri":["http://zotero.org/users/2473144/items/VT5A3XK5"],"itemData":{"id":375,"type":"paper-conference","title":"Integration of Smart Sensor Networks into Internet of Things: Challenges and Applications","container-title":"Green Computing and Communications (GreenCom), 2013 IEEE and Internet of Things (iThings/CPSCom), IEEE International Conference on and IEEE Cyber, Physical and Social Computing","page":"1162-1167","source":"IEEE Xplore","event":"Green Computing and Communications (GreenCom), 2013 IEEE and Internet of Things (iThings/CPSCom), IEEE International Conference on and IEEE Cyber, Physical and Social Computing","abstract":"With the advancement of sensing technology and the increasing computational power of processors, there is an increased interest in using large, dynamically distributed wireless sensor networks (WSN) in a variety of areas. In recent years, WSN technology has proven to be beneficial in health and environmental monitoring, military applications, and many other fields. Since WSN can both sense the environment and apply algorithms to process the data, more real-time and useful information can be gathered from the physical world than using traditional sensing systems. These networks can also be integrated into the \"Internet of Things\" in order to allow collaboration and wider access to sensor data. This paper will explore the challenges faced by WSNs and how they can be addressed, from hardware and software aspects to security, which is especially important in an internet context.","DOI":"10.1109/GreenCom-iThings-CPSCom.2013.202","shortTitle":"Integration of Smart Sensor Networks into Internet of Things","author":[{"family":"Partynski","given":"D."},{"family":"Koo","given":"S. G. M."}],"issued":{"date-parts":[["2013",8]]}}}],"schema":"https://github.com/citation-style-language/schema/raw/master/csl-citation.json"} </w:instrText>
      </w:r>
      <w:r>
        <w:rPr>
          <w:color w:val="000000" w:themeColor="text1"/>
        </w:rPr>
        <w:fldChar w:fldCharType="separate"/>
      </w:r>
      <w:r w:rsidR="00D86B35" w:rsidRPr="00D86B35">
        <w:t>[2]</w:t>
      </w:r>
      <w:r>
        <w:rPr>
          <w:color w:val="000000" w:themeColor="text1"/>
        </w:rPr>
        <w:fldChar w:fldCharType="end"/>
      </w:r>
      <w:r w:rsidRPr="005B44BD">
        <w:rPr>
          <w:color w:val="000000" w:themeColor="text1"/>
        </w:rPr>
        <w:t>.</w:t>
      </w:r>
    </w:p>
    <w:p w:rsidR="00D07D53" w:rsidRDefault="005B5B76" w:rsidP="008119FB">
      <w:pPr>
        <w:pStyle w:val="Heading2"/>
      </w:pPr>
      <w:r>
        <w:t>Initialization</w:t>
      </w:r>
      <w:r w:rsidR="005B44BD">
        <w:t xml:space="preserve"> </w:t>
      </w:r>
    </w:p>
    <w:p w:rsidR="0087468E" w:rsidRPr="005B5B76" w:rsidRDefault="005B5B76" w:rsidP="007B20EB">
      <w:pPr>
        <w:rPr>
          <w:color w:val="A6A6A6" w:themeColor="background1" w:themeShade="A6"/>
        </w:rPr>
      </w:pPr>
      <w:proofErr w:type="spellStart"/>
      <w:r w:rsidRPr="005B5B76">
        <w:rPr>
          <w:color w:val="A6A6A6" w:themeColor="background1" w:themeShade="A6"/>
        </w:rPr>
        <w:t>Xxxxxxxxxxxxxxxxxxxxxxxxxxxxxxxxxxxxxxxxxxx</w:t>
      </w:r>
      <w:proofErr w:type="spellEnd"/>
      <w:r w:rsidRPr="005B5B76">
        <w:rPr>
          <w:color w:val="A6A6A6" w:themeColor="background1" w:themeShade="A6"/>
        </w:rPr>
        <w:t xml:space="preserve"> xxxxxxxxxxxxxxxxxxxxxxxxxxxxxxxxxxxxxxxxxxxxxxxxxxxxxxxxxxxxxxxxxxxxxxxxxxxxxxxxxxxxxxxxxxxxxxxxxxxxxxxxxxxxxxxxxxxxxxxxxxxxxxxxxxxxxxxxxxxxxxxxxxxxxxxxxxxxxxxxxxxxxxxxxxxxxxxxxxxxxxxxxxxxxxxxxxxxxxxxxxxxxxxxxxxxxxxxxxxxx</w:t>
      </w:r>
      <w:r w:rsidR="00FF6010" w:rsidRPr="005B5B76">
        <w:rPr>
          <w:color w:val="A6A6A6" w:themeColor="background1" w:themeShade="A6"/>
        </w:rPr>
        <w:t xml:space="preserve"> that </w:t>
      </w:r>
      <w:r w:rsidR="007B20EB" w:rsidRPr="005B5B76">
        <w:rPr>
          <w:color w:val="A6A6A6" w:themeColor="background1" w:themeShade="A6"/>
        </w:rPr>
        <w:t xml:space="preserve">if </w:t>
      </w:r>
      <w:r w:rsidR="00FF6010" w:rsidRPr="005B5B76">
        <w:rPr>
          <w:color w:val="A6A6A6" w:themeColor="background1" w:themeShade="A6"/>
        </w:rPr>
        <w:t xml:space="preserve">sensors process the data before transmission to sink node rather than </w:t>
      </w:r>
      <w:r w:rsidR="007B20EB" w:rsidRPr="005B5B76">
        <w:rPr>
          <w:color w:val="A6A6A6" w:themeColor="background1" w:themeShade="A6"/>
        </w:rPr>
        <w:t>directly transmit all</w:t>
      </w:r>
      <w:r w:rsidR="00E9551D" w:rsidRPr="005B5B76">
        <w:rPr>
          <w:color w:val="A6A6A6" w:themeColor="background1" w:themeShade="A6"/>
        </w:rPr>
        <w:t xml:space="preserve"> raw </w:t>
      </w:r>
      <w:r w:rsidR="007B20EB" w:rsidRPr="005B5B76">
        <w:rPr>
          <w:color w:val="A6A6A6" w:themeColor="background1" w:themeShade="A6"/>
        </w:rPr>
        <w:t>measurements</w:t>
      </w:r>
      <w:r w:rsidR="00FF6010" w:rsidRPr="005B5B76">
        <w:rPr>
          <w:color w:val="A6A6A6" w:themeColor="background1" w:themeShade="A6"/>
        </w:rPr>
        <w:t>.</w:t>
      </w:r>
    </w:p>
    <w:p w:rsidR="005B44BD" w:rsidRDefault="005B5B76" w:rsidP="00E9551D">
      <w:pPr>
        <w:pStyle w:val="Heading2"/>
      </w:pPr>
      <w:r>
        <w:t>Prediction:</w:t>
      </w:r>
    </w:p>
    <w:p w:rsidR="007266EE" w:rsidRPr="005B5B76" w:rsidRDefault="007266EE" w:rsidP="005F4AAB">
      <w:pPr>
        <w:ind w:firstLine="180"/>
        <w:rPr>
          <w:color w:val="A6A6A6" w:themeColor="background1" w:themeShade="A6"/>
        </w:rPr>
      </w:pPr>
      <w:r w:rsidRPr="005B5B76">
        <w:rPr>
          <w:color w:val="A6A6A6" w:themeColor="background1" w:themeShade="A6"/>
        </w:rPr>
        <w:t>Fault detection problem has been an active field of research for the past decades because of the ever increasing demand for higher performance, higher safety, and reliability standards</w:t>
      </w:r>
      <w:r w:rsidR="005B5B76">
        <w:rPr>
          <w:color w:val="A6A6A6" w:themeColor="background1" w:themeShade="A6"/>
        </w:rPr>
        <w:t>xxxxxxxxxxxxxxxxxxxxxxxxxxxxxxxxxxxxxxxxxxxxxxxxxxxxxxxxxxxxxxxxxxxxxxxxxxxxxxxxxxxxxxxxxxxxxxxxxxxxxxxxxxxxxxxxxxxxxxxxxxxxxxxxx</w:t>
      </w:r>
      <w:r w:rsidRPr="005B5B76">
        <w:rPr>
          <w:color w:val="A6A6A6" w:themeColor="background1" w:themeShade="A6"/>
        </w:rPr>
        <w:t>ave been addressed in wireless sensor networks and a number of results about the distributed fault detection and fault tolerance have been published in the literature</w:t>
      </w:r>
      <w:r w:rsidRPr="005B5B76">
        <w:rPr>
          <w:color w:val="A6A6A6" w:themeColor="background1" w:themeShade="A6"/>
        </w:rPr>
        <w:fldChar w:fldCharType="begin"/>
      </w:r>
      <w:r w:rsidR="00D86B35">
        <w:rPr>
          <w:color w:val="A6A6A6" w:themeColor="background1" w:themeShade="A6"/>
        </w:rPr>
        <w:instrText xml:space="preserve"> ADDIN ZOTERO_ITEM CSL_CITATION {"citationID":"xZDESnDB","properties":{"formattedCitation":"[3]","plainCitation":"[3]"},"citationItems":[{"id":368,"uris":["http://zotero.org/users/2473144/items/WTNB8KNQ"],"uri":["http://zotero.org/users/2473144/items/WTNB8KNQ"],"itemData":{"id":368,"type":"article-journal","title":"A survey on distributed filtering and fault detection for sensor networks","container-title":"Mathematical Problems in Engineering","source":"Gale","archive":"Academic OneFile","URL":"http://go.galegroup.com/ps/i.do?id=GALE%7CA425457012&amp;v=2.1&amp;u=lond95336&amp;it=r&amp;p=AONE&amp;sw=w&amp;asid=1658a34923708c44529c453b171af637","ISSN":"1024123X","language":"English","author":[{"family":"Dong","given":"Hongli"},{"family":"Wang","given":"Zidong"},{"family":"Ding","given":"Steven X."},{"family":"Gao","given":"Huijun"}],"issued":{"date-parts":[["2014"]]},"accessed":{"date-parts":[["2016",6,21]]}}}],"schema":"https://github.com/citation-style-language/schema/raw/master/csl-citation.json"} </w:instrText>
      </w:r>
      <w:r w:rsidRPr="005B5B76">
        <w:rPr>
          <w:color w:val="A6A6A6" w:themeColor="background1" w:themeShade="A6"/>
        </w:rPr>
        <w:fldChar w:fldCharType="separate"/>
      </w:r>
      <w:r w:rsidR="00D86B35" w:rsidRPr="00D86B35">
        <w:t>[3]</w:t>
      </w:r>
      <w:r w:rsidRPr="005B5B76">
        <w:rPr>
          <w:color w:val="A6A6A6" w:themeColor="background1" w:themeShade="A6"/>
        </w:rPr>
        <w:fldChar w:fldCharType="end"/>
      </w:r>
      <w:r w:rsidRPr="005B5B76">
        <w:rPr>
          <w:color w:val="A6A6A6" w:themeColor="background1" w:themeShade="A6"/>
        </w:rPr>
        <w:t>.</w:t>
      </w:r>
    </w:p>
    <w:p w:rsidR="007266EE" w:rsidRDefault="00E636DB" w:rsidP="007266EE">
      <w:pPr>
        <w:pStyle w:val="Heading2"/>
      </w:pPr>
      <w:r>
        <w:t>Exceptions</w:t>
      </w:r>
    </w:p>
    <w:p w:rsidR="007266EE" w:rsidRPr="00E636DB" w:rsidRDefault="007266EE" w:rsidP="00824D50">
      <w:pPr>
        <w:ind w:firstLine="180"/>
        <w:rPr>
          <w:color w:val="A6A6A6" w:themeColor="background1" w:themeShade="A6"/>
        </w:rPr>
      </w:pPr>
      <w:r w:rsidRPr="00E636DB">
        <w:rPr>
          <w:color w:val="A6A6A6" w:themeColor="background1" w:themeShade="A6"/>
        </w:rPr>
        <w:t>The nature of smart wireless sensor networks leads to several critical security issues that need to be addressed. Suc</w:t>
      </w:r>
      <w:r w:rsidR="00E636DB" w:rsidRPr="00E636DB">
        <w:rPr>
          <w:color w:val="A6A6A6" w:themeColor="background1" w:themeShade="A6"/>
        </w:rPr>
        <w:t>xxxxxxxxxxxxxxxxxxxxxxxxxxxxxxxxxxxxxxxxxxxxxxxxxxxxxxxxxxxxxxxxxxxxxxxxxxxxxxxx</w:t>
      </w:r>
    </w:p>
    <w:p w:rsidR="005C3D34" w:rsidRDefault="00E636DB" w:rsidP="005C3D34">
      <w:pPr>
        <w:pStyle w:val="Heading1"/>
        <w:rPr>
          <w:color w:val="000000" w:themeColor="text1"/>
        </w:rPr>
      </w:pPr>
      <w:proofErr w:type="spellStart"/>
      <w:r>
        <w:rPr>
          <w:color w:val="000000" w:themeColor="text1"/>
        </w:rPr>
        <w:t>Cyprss</w:t>
      </w:r>
      <w:proofErr w:type="spellEnd"/>
      <w:r>
        <w:rPr>
          <w:color w:val="000000" w:themeColor="text1"/>
        </w:rPr>
        <w:t xml:space="preserve"> Platform introduction</w:t>
      </w:r>
    </w:p>
    <w:p w:rsidR="005C3D34" w:rsidRDefault="00E636DB" w:rsidP="00E636DB">
      <w:pPr>
        <w:ind w:firstLine="180"/>
      </w:pPr>
      <w:proofErr w:type="spellStart"/>
      <w:r>
        <w:t>Cyress</w:t>
      </w:r>
      <w:proofErr w:type="spellEnd"/>
      <w:r>
        <w:t xml:space="preserve"> </w:t>
      </w:r>
      <w:proofErr w:type="spellStart"/>
      <w:r>
        <w:t>xxxxxxxxx</w:t>
      </w:r>
      <w:r w:rsidR="005C3D34">
        <w:t>n</w:t>
      </w:r>
      <w:proofErr w:type="spellEnd"/>
      <w:r w:rsidR="005C3D34">
        <w:t xml:space="preserve"> engineering and science applications comparable to Fourier a</w:t>
      </w:r>
    </w:p>
    <w:p w:rsidR="00E636DB" w:rsidRDefault="00E636DB" w:rsidP="00E636DB">
      <w:pPr>
        <w:ind w:firstLine="180"/>
      </w:pPr>
    </w:p>
    <w:p w:rsidR="00E636DB" w:rsidRDefault="00E636DB" w:rsidP="00E636DB">
      <w:pPr>
        <w:pStyle w:val="Heading2"/>
      </w:pPr>
      <w:r>
        <w:t>Hardware</w:t>
      </w:r>
    </w:p>
    <w:p w:rsidR="00E636DB" w:rsidRDefault="00E636DB" w:rsidP="00E636DB">
      <w:proofErr w:type="spellStart"/>
      <w:proofErr w:type="gramStart"/>
      <w:r>
        <w:t>xxxxxxxxxxxxxxxxxxxxxxxxxxxxxxxxxxxxxxxxxxxxxxxxxxxxxxxx</w:t>
      </w:r>
      <w:proofErr w:type="spellEnd"/>
      <w:proofErr w:type="gramEnd"/>
    </w:p>
    <w:p w:rsidR="005C3D34" w:rsidRDefault="005C3D34" w:rsidP="00E636DB">
      <w:pPr>
        <w:pStyle w:val="MTDisplayEquation"/>
      </w:pPr>
      <w:r>
        <w:tab/>
      </w:r>
    </w:p>
    <w:p w:rsidR="00E636DB" w:rsidRDefault="00E636DB" w:rsidP="00E636DB"/>
    <w:p w:rsidR="00E636DB" w:rsidRDefault="00E636DB" w:rsidP="00E636DB">
      <w:pPr>
        <w:pStyle w:val="Heading2"/>
      </w:pPr>
      <w:r>
        <w:t>Software</w:t>
      </w:r>
    </w:p>
    <w:p w:rsidR="00E636DB" w:rsidRPr="00E636DB" w:rsidRDefault="00E636DB" w:rsidP="00E636DB">
      <w:proofErr w:type="gramStart"/>
      <w:r>
        <w:t>xxxxxxxxxxxxxxxxxxxxxxxxxxxxxxxxxxxxxxxxxxxxxxxxxxxxxxxxxxxxxxxx</w:t>
      </w:r>
      <w:proofErr w:type="gramEnd"/>
    </w:p>
    <w:p w:rsidR="005C3D34" w:rsidRPr="00E636DB" w:rsidRDefault="005C3D34" w:rsidP="005C3D34">
      <w:pPr>
        <w:ind w:firstLine="180"/>
        <w:rPr>
          <w:color w:val="A6A6A6" w:themeColor="background1" w:themeShade="A6"/>
        </w:rPr>
      </w:pPr>
      <w:r w:rsidRPr="00E636DB">
        <w:rPr>
          <w:color w:val="A6A6A6" w:themeColor="background1" w:themeShade="A6"/>
        </w:rPr>
        <w:t xml:space="preserve">A sample vector </w:t>
      </w:r>
      <w:r w:rsidRPr="00E636DB">
        <w:rPr>
          <w:color w:val="A6A6A6" w:themeColor="background1" w:themeShade="A6"/>
          <w:position w:val="-6"/>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75pt" o:ole="">
            <v:imagedata r:id="rId9" o:title=""/>
          </v:shape>
          <o:OLEObject Type="Embed" ProgID="Equation.DSMT4" ShapeID="_x0000_i1025" DrawAspect="Content" ObjectID="_1529255853" r:id="rId10"/>
        </w:object>
      </w:r>
      <w:r w:rsidRPr="00E636DB">
        <w:rPr>
          <w:color w:val="A6A6A6" w:themeColor="background1" w:themeShade="A6"/>
        </w:rPr>
        <w:t xml:space="preserve">can be projected on the PCS and RS respectively, </w:t>
      </w:r>
    </w:p>
    <w:p w:rsidR="005C3D34" w:rsidRPr="00E636DB" w:rsidRDefault="005C3D34" w:rsidP="005C3D34">
      <w:pPr>
        <w:pStyle w:val="MTDisplayEquation"/>
        <w:rPr>
          <w:color w:val="A6A6A6" w:themeColor="background1" w:themeShade="A6"/>
        </w:rPr>
      </w:pPr>
      <w:r w:rsidRPr="00E636DB">
        <w:rPr>
          <w:color w:val="A6A6A6" w:themeColor="background1" w:themeShade="A6"/>
        </w:rPr>
        <w:tab/>
      </w:r>
      <w:r w:rsidRPr="00E636DB">
        <w:rPr>
          <w:color w:val="A6A6A6" w:themeColor="background1" w:themeShade="A6"/>
          <w:position w:val="-14"/>
        </w:rPr>
        <w:object w:dxaOrig="1960" w:dyaOrig="400">
          <v:shape id="_x0000_i1026" type="#_x0000_t75" style="width:97.5pt;height:20.25pt" o:ole="">
            <v:imagedata r:id="rId11" o:title=""/>
          </v:shape>
          <o:OLEObject Type="Embed" ProgID="Equation.DSMT4" ShapeID="_x0000_i1026" DrawAspect="Content" ObjectID="_1529255854" r:id="rId12"/>
        </w:object>
      </w:r>
      <w:r w:rsidRPr="00E636DB">
        <w:rPr>
          <w:color w:val="A6A6A6" w:themeColor="background1" w:themeShade="A6"/>
        </w:rPr>
        <w:t xml:space="preserve"> </w:t>
      </w:r>
      <w:r w:rsidRPr="00E636DB">
        <w:rPr>
          <w:color w:val="A6A6A6" w:themeColor="background1" w:themeShade="A6"/>
        </w:rPr>
        <w:tab/>
      </w:r>
      <w:r w:rsidRPr="00E636DB">
        <w:rPr>
          <w:color w:val="A6A6A6" w:themeColor="background1" w:themeShade="A6"/>
        </w:rPr>
        <w:fldChar w:fldCharType="begin"/>
      </w:r>
      <w:r w:rsidRPr="00E636DB">
        <w:rPr>
          <w:color w:val="A6A6A6" w:themeColor="background1" w:themeShade="A6"/>
        </w:rPr>
        <w:instrText xml:space="preserve"> MACROBUTTON MTPlaceRef \* MERGEFORMAT </w:instrText>
      </w:r>
      <w:r w:rsidRPr="00E636DB">
        <w:rPr>
          <w:color w:val="A6A6A6" w:themeColor="background1" w:themeShade="A6"/>
        </w:rPr>
        <w:fldChar w:fldCharType="begin"/>
      </w:r>
      <w:r w:rsidRPr="00E636DB">
        <w:rPr>
          <w:color w:val="A6A6A6" w:themeColor="background1" w:themeShade="A6"/>
        </w:rPr>
        <w:instrText xml:space="preserve"> SEQ MTEqn \h \* MERGEFORMAT </w:instrText>
      </w:r>
      <w:r w:rsidRPr="00E636DB">
        <w:rPr>
          <w:color w:val="A6A6A6" w:themeColor="background1" w:themeShade="A6"/>
        </w:rPr>
        <w:fldChar w:fldCharType="end"/>
      </w:r>
      <w:r w:rsidRPr="00E636DB">
        <w:rPr>
          <w:color w:val="A6A6A6" w:themeColor="background1" w:themeShade="A6"/>
        </w:rPr>
        <w:instrText>(</w:instrText>
      </w:r>
      <w:r w:rsidR="00745E8E" w:rsidRPr="00E636DB">
        <w:rPr>
          <w:color w:val="A6A6A6" w:themeColor="background1" w:themeShade="A6"/>
        </w:rPr>
        <w:fldChar w:fldCharType="begin"/>
      </w:r>
      <w:r w:rsidR="00745E8E" w:rsidRPr="00E636DB">
        <w:rPr>
          <w:color w:val="A6A6A6" w:themeColor="background1" w:themeShade="A6"/>
        </w:rPr>
        <w:instrText xml:space="preserve"> SEQ MTEqn \c \* Arabic \* MERGEFORMAT </w:instrText>
      </w:r>
      <w:r w:rsidR="00745E8E" w:rsidRPr="00E636DB">
        <w:rPr>
          <w:color w:val="A6A6A6" w:themeColor="background1" w:themeShade="A6"/>
        </w:rPr>
        <w:fldChar w:fldCharType="separate"/>
      </w:r>
      <w:r w:rsidRPr="00E636DB">
        <w:rPr>
          <w:noProof/>
          <w:color w:val="A6A6A6" w:themeColor="background1" w:themeShade="A6"/>
        </w:rPr>
        <w:instrText>6</w:instrText>
      </w:r>
      <w:r w:rsidR="00745E8E" w:rsidRPr="00E636DB">
        <w:rPr>
          <w:noProof/>
          <w:color w:val="A6A6A6" w:themeColor="background1" w:themeShade="A6"/>
        </w:rPr>
        <w:fldChar w:fldCharType="end"/>
      </w:r>
      <w:r w:rsidRPr="00E636DB">
        <w:rPr>
          <w:color w:val="A6A6A6" w:themeColor="background1" w:themeShade="A6"/>
        </w:rPr>
        <w:instrText>)</w:instrText>
      </w:r>
      <w:r w:rsidRPr="00E636DB">
        <w:rPr>
          <w:color w:val="A6A6A6" w:themeColor="background1" w:themeShade="A6"/>
        </w:rPr>
        <w:fldChar w:fldCharType="end"/>
      </w:r>
    </w:p>
    <w:p w:rsidR="005C3D34" w:rsidRDefault="005C3D34" w:rsidP="005F4AAB">
      <w:pPr>
        <w:pStyle w:val="MTDisplayEquation"/>
      </w:pPr>
    </w:p>
    <w:p w:rsidR="009D7280" w:rsidRDefault="00E219E7" w:rsidP="003A186F">
      <w:pPr>
        <w:pStyle w:val="Heading1"/>
        <w:rPr>
          <w:color w:val="000000" w:themeColor="text1"/>
        </w:rPr>
      </w:pPr>
      <w:r>
        <w:rPr>
          <w:color w:val="000000" w:themeColor="text1"/>
        </w:rPr>
        <w:t>Prediction-based transmission for WSN energy saving</w:t>
      </w:r>
    </w:p>
    <w:p w:rsidR="000D342D" w:rsidRDefault="00E219E7" w:rsidP="008E436D">
      <w:pPr>
        <w:pStyle w:val="Heading2"/>
        <w:rPr>
          <w:color w:val="000000" w:themeColor="text1"/>
        </w:rPr>
      </w:pPr>
      <w:r>
        <w:rPr>
          <w:color w:val="000000" w:themeColor="text1"/>
        </w:rPr>
        <w:t>Prediction based on Kalman Filter</w:t>
      </w:r>
    </w:p>
    <w:p w:rsidR="00E219E7" w:rsidRDefault="00E219E7" w:rsidP="005F4AAB">
      <w:pPr>
        <w:ind w:firstLine="180"/>
      </w:pPr>
      <w:proofErr w:type="spellStart"/>
      <w:r>
        <w:t>Xxxxxxxxx</w:t>
      </w:r>
      <w:proofErr w:type="spellEnd"/>
    </w:p>
    <w:p w:rsidR="00E219E7" w:rsidRDefault="00E219E7" w:rsidP="005F4AAB">
      <w:pPr>
        <w:ind w:firstLine="180"/>
      </w:pPr>
      <w:proofErr w:type="spellStart"/>
      <w:r>
        <w:t>Xxxxxxxxxx</w:t>
      </w:r>
      <w:proofErr w:type="spellEnd"/>
    </w:p>
    <w:p w:rsidR="00E219E7" w:rsidRDefault="00E219E7" w:rsidP="005F4AAB">
      <w:pPr>
        <w:ind w:firstLine="180"/>
      </w:pPr>
    </w:p>
    <w:p w:rsidR="00E219E7" w:rsidRDefault="00E219E7" w:rsidP="005F4AAB">
      <w:pPr>
        <w:ind w:firstLine="180"/>
      </w:pPr>
      <w:proofErr w:type="spellStart"/>
      <w:r>
        <w:t>Xxxxxxxxxx</w:t>
      </w:r>
      <w:proofErr w:type="spellEnd"/>
    </w:p>
    <w:p w:rsidR="00F63B94" w:rsidRDefault="00CC7177" w:rsidP="005F4AAB">
      <w:pPr>
        <w:ind w:firstLine="180"/>
      </w:pPr>
      <w:proofErr w:type="gramStart"/>
      <w:r>
        <w:t>and</w:t>
      </w:r>
      <w:proofErr w:type="gramEnd"/>
      <w:r>
        <w:t xml:space="preserve"> Hyperbolic Hopfield Neural Network (HHNN) as predictor. This method provides an efficient and adaptive preprocessing of </w:t>
      </w:r>
      <w:r w:rsidR="00EC60DE">
        <w:t>WSN</w:t>
      </w:r>
      <w:r w:rsidR="005C08C7">
        <w:t>s</w:t>
      </w:r>
      <w:r w:rsidR="00EC60DE">
        <w:t xml:space="preserve"> </w:t>
      </w:r>
      <w:r>
        <w:t>streaming data.</w:t>
      </w:r>
    </w:p>
    <w:p w:rsidR="00F63B94" w:rsidRDefault="00E219E7" w:rsidP="00F63B94">
      <w:r>
        <w:rPr>
          <w:noProof/>
          <w:lang w:val="en-CA" w:eastAsia="zh-CN"/>
        </w:rPr>
        <w:drawing>
          <wp:inline distT="0" distB="0" distL="0" distR="0" wp14:anchorId="53A26CD4" wp14:editId="1935DA1C">
            <wp:extent cx="2813863" cy="217419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241" cy="2178347"/>
                    </a:xfrm>
                    <a:prstGeom prst="rect">
                      <a:avLst/>
                    </a:prstGeom>
                  </pic:spPr>
                </pic:pic>
              </a:graphicData>
            </a:graphic>
          </wp:inline>
        </w:drawing>
      </w:r>
    </w:p>
    <w:p w:rsidR="00F63B94" w:rsidRPr="005F4AAB" w:rsidRDefault="00F63B94" w:rsidP="00F63B94">
      <w:pPr>
        <w:ind w:left="202"/>
        <w:rPr>
          <w:sz w:val="18"/>
        </w:rPr>
      </w:pPr>
      <w:r w:rsidRPr="005F4AAB">
        <w:rPr>
          <w:sz w:val="18"/>
        </w:rPr>
        <w:t>Figure 1. Propose Mechanism of PCA Anomaly Detection</w:t>
      </w:r>
    </w:p>
    <w:p w:rsidR="00F63B94" w:rsidRDefault="00F63B94" w:rsidP="00F63B94"/>
    <w:p w:rsidR="000567BC" w:rsidRDefault="00E219E7" w:rsidP="005C08C7">
      <w:pPr>
        <w:pStyle w:val="Heading2"/>
      </w:pPr>
      <w:r>
        <w:rPr>
          <w:color w:val="000000" w:themeColor="text1"/>
        </w:rPr>
        <w:t>Prediction based on Grey Model</w:t>
      </w:r>
    </w:p>
    <w:p w:rsidR="00E44A64" w:rsidRPr="00E219E7" w:rsidRDefault="0003106C" w:rsidP="005F4AAB">
      <w:pPr>
        <w:ind w:firstLine="180"/>
        <w:rPr>
          <w:color w:val="A6A6A6" w:themeColor="background1" w:themeShade="A6"/>
        </w:rPr>
      </w:pPr>
      <w:r w:rsidRPr="0003106C">
        <w:t xml:space="preserve"> </w:t>
      </w:r>
      <w:r w:rsidRPr="00E219E7">
        <w:rPr>
          <w:color w:val="A6A6A6" w:themeColor="background1" w:themeShade="A6"/>
        </w:rPr>
        <w:t>(PC) of the neighboring cluster heads</w:t>
      </w:r>
      <w:r w:rsidR="00D07982" w:rsidRPr="00E219E7">
        <w:rPr>
          <w:color w:val="A6A6A6" w:themeColor="background1" w:themeShade="A6"/>
        </w:rPr>
        <w:t>. This algorithm</w:t>
      </w:r>
      <w:r w:rsidRPr="00E219E7">
        <w:rPr>
          <w:color w:val="A6A6A6" w:themeColor="background1" w:themeShade="A6"/>
        </w:rPr>
        <w:t xml:space="preserve"> </w:t>
      </w:r>
      <w:r w:rsidR="00D07982" w:rsidRPr="00E219E7">
        <w:rPr>
          <w:color w:val="A6A6A6" w:themeColor="background1" w:themeShade="A6"/>
        </w:rPr>
        <w:t xml:space="preserve">also </w:t>
      </w:r>
      <w:r w:rsidRPr="00E219E7">
        <w:rPr>
          <w:color w:val="A6A6A6" w:themeColor="background1" w:themeShade="A6"/>
        </w:rPr>
        <w:t>efficiently improve the data compression ratio under the premise of ensuring the data reconstruction accuracy</w:t>
      </w:r>
      <w:r w:rsidR="00D07982" w:rsidRPr="00E219E7">
        <w:rPr>
          <w:color w:val="A6A6A6" w:themeColor="background1" w:themeShade="A6"/>
        </w:rPr>
        <w:t>.</w:t>
      </w:r>
      <w:r w:rsidRPr="00E219E7">
        <w:rPr>
          <w:color w:val="A6A6A6" w:themeColor="background1" w:themeShade="A6"/>
        </w:rPr>
        <w:t xml:space="preserve"> </w:t>
      </w:r>
      <w:r w:rsidR="00D07982" w:rsidRPr="00E219E7">
        <w:rPr>
          <w:color w:val="A6A6A6" w:themeColor="background1" w:themeShade="A6"/>
        </w:rPr>
        <w:t xml:space="preserve">Though this algorithm, it can get </w:t>
      </w:r>
      <w:r w:rsidRPr="00E219E7">
        <w:rPr>
          <w:color w:val="A6A6A6" w:themeColor="background1" w:themeShade="A6"/>
        </w:rPr>
        <w:t xml:space="preserve">better </w:t>
      </w:r>
      <w:r w:rsidR="00D07982" w:rsidRPr="00E219E7">
        <w:rPr>
          <w:color w:val="A6A6A6" w:themeColor="background1" w:themeShade="A6"/>
        </w:rPr>
        <w:t xml:space="preserve">compression ratio and </w:t>
      </w:r>
      <w:r w:rsidRPr="00E219E7">
        <w:rPr>
          <w:color w:val="A6A6A6" w:themeColor="background1" w:themeShade="A6"/>
        </w:rPr>
        <w:t>reduce the energy consumption of sensor nodes.</w:t>
      </w:r>
    </w:p>
    <w:p w:rsidR="005F4AAB" w:rsidRDefault="005F4AAB" w:rsidP="005F4AAB">
      <w:pPr>
        <w:ind w:firstLine="180"/>
      </w:pPr>
    </w:p>
    <w:p w:rsidR="00E44A64" w:rsidRPr="00E219E7" w:rsidRDefault="00E44A64" w:rsidP="000567BC">
      <w:pPr>
        <w:rPr>
          <w:color w:val="A6A6A6" w:themeColor="background1" w:themeShade="A6"/>
        </w:rPr>
      </w:pPr>
      <w:r w:rsidRPr="00E219E7">
        <w:rPr>
          <w:noProof/>
          <w:color w:val="A6A6A6" w:themeColor="background1" w:themeShade="A6"/>
          <w:lang w:val="en-CA" w:eastAsia="zh-CN"/>
        </w:rPr>
        <w:drawing>
          <wp:inline distT="0" distB="0" distL="0" distR="0" wp14:anchorId="52A6F045" wp14:editId="695C646D">
            <wp:extent cx="3108960" cy="1577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1577975"/>
                    </a:xfrm>
                    <a:prstGeom prst="rect">
                      <a:avLst/>
                    </a:prstGeom>
                  </pic:spPr>
                </pic:pic>
              </a:graphicData>
            </a:graphic>
          </wp:inline>
        </w:drawing>
      </w:r>
    </w:p>
    <w:p w:rsidR="00D26771" w:rsidRPr="00E219E7" w:rsidRDefault="009C1615" w:rsidP="00E44A64">
      <w:pPr>
        <w:rPr>
          <w:color w:val="A6A6A6" w:themeColor="background1" w:themeShade="A6"/>
          <w:sz w:val="18"/>
        </w:rPr>
      </w:pPr>
      <w:r w:rsidRPr="00E219E7">
        <w:rPr>
          <w:color w:val="A6A6A6" w:themeColor="background1" w:themeShade="A6"/>
          <w:sz w:val="18"/>
        </w:rPr>
        <w:t xml:space="preserve">Figure 2. </w:t>
      </w:r>
      <w:r w:rsidR="00E44A64" w:rsidRPr="00E219E7">
        <w:rPr>
          <w:color w:val="A6A6A6" w:themeColor="background1" w:themeShade="A6"/>
          <w:sz w:val="18"/>
        </w:rPr>
        <w:t xml:space="preserve">Diagram of the proposed sensing, compression and recovery scheme. Note that the </w:t>
      </w:r>
      <w:r w:rsidR="00E44A64" w:rsidRPr="00E219E7">
        <w:rPr>
          <w:i/>
          <w:color w:val="A6A6A6" w:themeColor="background1" w:themeShade="A6"/>
          <w:sz w:val="18"/>
        </w:rPr>
        <w:t>Controller</w:t>
      </w:r>
      <w:r w:rsidR="00E44A64" w:rsidRPr="00E219E7">
        <w:rPr>
          <w:color w:val="A6A6A6" w:themeColor="background1" w:themeShade="A6"/>
          <w:sz w:val="18"/>
        </w:rPr>
        <w:t xml:space="preserve">, which includes the </w:t>
      </w:r>
      <w:r w:rsidR="00E44A64" w:rsidRPr="00E219E7">
        <w:rPr>
          <w:i/>
          <w:color w:val="A6A6A6" w:themeColor="background1" w:themeShade="A6"/>
          <w:sz w:val="18"/>
        </w:rPr>
        <w:t>Error</w:t>
      </w:r>
      <w:r w:rsidR="00E44A64" w:rsidRPr="00E219E7">
        <w:rPr>
          <w:color w:val="A6A6A6" w:themeColor="background1" w:themeShade="A6"/>
          <w:sz w:val="18"/>
        </w:rPr>
        <w:t xml:space="preserve"> estimator and the </w:t>
      </w:r>
      <w:r w:rsidR="00E44A64" w:rsidRPr="00E219E7">
        <w:rPr>
          <w:i/>
          <w:color w:val="A6A6A6" w:themeColor="background1" w:themeShade="A6"/>
          <w:sz w:val="18"/>
        </w:rPr>
        <w:t xml:space="preserve">Feedback Control </w:t>
      </w:r>
      <w:r w:rsidR="00E44A64" w:rsidRPr="00E219E7">
        <w:rPr>
          <w:color w:val="A6A6A6" w:themeColor="background1" w:themeShade="A6"/>
          <w:sz w:val="18"/>
        </w:rPr>
        <w:t xml:space="preserve">blocks, represents the core of </w:t>
      </w:r>
      <w:r w:rsidR="00E44A64" w:rsidRPr="00E219E7">
        <w:rPr>
          <w:i/>
          <w:color w:val="A6A6A6" w:themeColor="background1" w:themeShade="A6"/>
          <w:sz w:val="18"/>
        </w:rPr>
        <w:t>SCoRe1</w:t>
      </w:r>
      <w:r w:rsidR="00E44A64" w:rsidRPr="00E219E7">
        <w:rPr>
          <w:color w:val="A6A6A6" w:themeColor="background1" w:themeShade="A6"/>
          <w:sz w:val="18"/>
        </w:rPr>
        <w:t>.</w:t>
      </w:r>
    </w:p>
    <w:p w:rsidR="00D26771" w:rsidRDefault="00E219E7" w:rsidP="005011E7">
      <w:pPr>
        <w:pStyle w:val="Heading2"/>
      </w:pPr>
      <w:r>
        <w:t xml:space="preserve">Prediction Combination for WSN </w:t>
      </w:r>
      <w:r w:rsidR="005011E7">
        <w:t>Energy Saving</w:t>
      </w:r>
    </w:p>
    <w:p w:rsidR="00EA5843" w:rsidRDefault="00EC60DE" w:rsidP="00EA5843">
      <w:r>
        <w:t xml:space="preserve">    </w:t>
      </w:r>
      <w:r w:rsidR="00373EEB" w:rsidRPr="00EA5843">
        <w:rPr>
          <w:color w:val="A6A6A6" w:themeColor="background1" w:themeShade="A6"/>
        </w:rPr>
        <w:t>WSN</w:t>
      </w:r>
      <w:r w:rsidR="003940E3" w:rsidRPr="00EA5843">
        <w:rPr>
          <w:color w:val="A6A6A6" w:themeColor="background1" w:themeShade="A6"/>
        </w:rPr>
        <w:t>s</w:t>
      </w:r>
      <w:r w:rsidR="00373EEB" w:rsidRPr="00EA5843">
        <w:rPr>
          <w:color w:val="A6A6A6" w:themeColor="background1" w:themeShade="A6"/>
        </w:rPr>
        <w:t xml:space="preserve"> </w:t>
      </w:r>
      <w:r w:rsidR="00F84BE1" w:rsidRPr="00EA5843">
        <w:rPr>
          <w:color w:val="A6A6A6" w:themeColor="background1" w:themeShade="A6"/>
        </w:rPr>
        <w:t xml:space="preserve">consist of battery </w:t>
      </w:r>
      <w:r w:rsidR="00373EEB" w:rsidRPr="00EA5843">
        <w:rPr>
          <w:color w:val="A6A6A6" w:themeColor="background1" w:themeShade="A6"/>
        </w:rPr>
        <w:t>powered nodes which inherit sensing, computation, and</w:t>
      </w:r>
      <w:r w:rsidR="00F84BE1" w:rsidRPr="00EA5843">
        <w:rPr>
          <w:color w:val="A6A6A6" w:themeColor="background1" w:themeShade="A6"/>
        </w:rPr>
        <w:t xml:space="preserve"> </w:t>
      </w:r>
      <w:r w:rsidR="00373EEB" w:rsidRPr="00EA5843">
        <w:rPr>
          <w:color w:val="A6A6A6" w:themeColor="background1" w:themeShade="A6"/>
        </w:rPr>
        <w:t>wireless communication capabilities. Although there have</w:t>
      </w:r>
      <w:r w:rsidR="00F84BE1" w:rsidRPr="00EA5843">
        <w:rPr>
          <w:color w:val="A6A6A6" w:themeColor="background1" w:themeShade="A6"/>
        </w:rPr>
        <w:t xml:space="preserve"> </w:t>
      </w:r>
      <w:r w:rsidR="00373EEB" w:rsidRPr="00EA5843">
        <w:rPr>
          <w:color w:val="A6A6A6" w:themeColor="background1" w:themeShade="A6"/>
        </w:rPr>
        <w:t xml:space="preserve">been signiﬁcant </w:t>
      </w:r>
      <w:bookmarkStart w:id="0" w:name="_GoBack"/>
      <w:bookmarkEnd w:id="0"/>
      <w:r w:rsidR="00F84BE1" w:rsidRPr="00EA5843">
        <w:rPr>
          <w:color w:val="A6A6A6" w:themeColor="background1" w:themeShade="A6"/>
        </w:rPr>
        <w:t>i</w:t>
      </w:r>
      <w:r w:rsidR="00373EEB" w:rsidRPr="00EA5843">
        <w:rPr>
          <w:color w:val="A6A6A6" w:themeColor="background1" w:themeShade="A6"/>
        </w:rPr>
        <w:t>mprovements in processor design and</w:t>
      </w:r>
      <w:r w:rsidR="00F84BE1" w:rsidRPr="00EA5843">
        <w:rPr>
          <w:color w:val="A6A6A6" w:themeColor="background1" w:themeShade="A6"/>
        </w:rPr>
        <w:t xml:space="preserve"> </w:t>
      </w:r>
      <w:r w:rsidR="00373EEB" w:rsidRPr="00EA5843">
        <w:rPr>
          <w:color w:val="A6A6A6" w:themeColor="background1" w:themeShade="A6"/>
        </w:rPr>
        <w:t>computing issues, limitations in battery provision still exist</w:t>
      </w:r>
      <w:r w:rsidR="00D52FC8" w:rsidRPr="00EA5843">
        <w:rPr>
          <w:color w:val="A6A6A6" w:themeColor="background1" w:themeShade="A6"/>
        </w:rPr>
        <w:t>. This</w:t>
      </w:r>
      <w:r w:rsidR="00F84BE1" w:rsidRPr="00EA5843">
        <w:rPr>
          <w:color w:val="A6A6A6" w:themeColor="background1" w:themeShade="A6"/>
        </w:rPr>
        <w:t xml:space="preserve"> </w:t>
      </w:r>
      <w:r w:rsidR="00D52FC8" w:rsidRPr="00EA5843">
        <w:rPr>
          <w:color w:val="A6A6A6" w:themeColor="background1" w:themeShade="A6"/>
        </w:rPr>
        <w:t>brings</w:t>
      </w:r>
      <w:r w:rsidR="00373EEB" w:rsidRPr="00EA5843">
        <w:rPr>
          <w:color w:val="A6A6A6" w:themeColor="background1" w:themeShade="A6"/>
        </w:rPr>
        <w:t xml:space="preserve"> energy </w:t>
      </w:r>
    </w:p>
    <w:p w:rsidR="00EA5843" w:rsidRDefault="005D3F25" w:rsidP="00EA5843">
      <w:pPr>
        <w:ind w:firstLine="180"/>
        <w:rPr>
          <w:color w:val="A6A6A6" w:themeColor="background1" w:themeShade="A6"/>
        </w:rPr>
      </w:pPr>
      <w:proofErr w:type="spellStart"/>
      <w:proofErr w:type="gramStart"/>
      <w:r w:rsidRPr="00EA5843">
        <w:rPr>
          <w:color w:val="A6A6A6" w:themeColor="background1" w:themeShade="A6"/>
        </w:rPr>
        <w:lastRenderedPageBreak/>
        <w:t>sult</w:t>
      </w:r>
      <w:proofErr w:type="spellEnd"/>
      <w:proofErr w:type="gramEnd"/>
      <w:r w:rsidRPr="00EA5843">
        <w:rPr>
          <w:color w:val="A6A6A6" w:themeColor="background1" w:themeShade="A6"/>
        </w:rPr>
        <w:t>, an intermediate node merely sends a packet instead of relaying all the incoming pack</w:t>
      </w:r>
      <w:r w:rsidR="005F4AAB" w:rsidRPr="00EA5843">
        <w:rPr>
          <w:color w:val="A6A6A6" w:themeColor="background1" w:themeShade="A6"/>
        </w:rPr>
        <w:t>ets to reduce data transmission</w:t>
      </w:r>
    </w:p>
    <w:p w:rsidR="00EA5843" w:rsidRDefault="00EA5843" w:rsidP="00EA5843">
      <w:pPr>
        <w:ind w:firstLine="180"/>
        <w:rPr>
          <w:color w:val="A6A6A6" w:themeColor="background1" w:themeShade="A6"/>
        </w:rPr>
      </w:pPr>
    </w:p>
    <w:p w:rsidR="00EA5843" w:rsidRDefault="00EA5843" w:rsidP="00EA5843">
      <w:pPr>
        <w:ind w:firstLine="180"/>
        <w:rPr>
          <w:color w:val="A6A6A6" w:themeColor="background1" w:themeShade="A6"/>
        </w:rPr>
      </w:pPr>
    </w:p>
    <w:p w:rsidR="00EA5843" w:rsidRPr="00D86B35" w:rsidRDefault="00D86B35" w:rsidP="00D86B35">
      <w:pPr>
        <w:pStyle w:val="Heading1"/>
        <w:rPr>
          <w:color w:val="000000" w:themeColor="text1"/>
        </w:rPr>
      </w:pPr>
      <w:r w:rsidRPr="00D86B35">
        <w:rPr>
          <w:color w:val="000000" w:themeColor="text1"/>
        </w:rPr>
        <w:t xml:space="preserve">Experiment and performance evaluation </w:t>
      </w:r>
    </w:p>
    <w:p w:rsidR="00EA5843" w:rsidRDefault="00EA5843" w:rsidP="00EA5843">
      <w:pPr>
        <w:ind w:firstLine="180"/>
        <w:rPr>
          <w:color w:val="A6A6A6" w:themeColor="background1" w:themeShade="A6"/>
        </w:rPr>
      </w:pPr>
    </w:p>
    <w:p w:rsidR="00750C6E" w:rsidRDefault="00D86B35" w:rsidP="00D86B35">
      <w:pPr>
        <w:pStyle w:val="Heading2"/>
      </w:pPr>
      <w:r>
        <w:t>Matlab Result from Kalman Filter Prediction</w:t>
      </w:r>
    </w:p>
    <w:p w:rsidR="00750C6E" w:rsidRDefault="00B42FA8" w:rsidP="00740F65">
      <w:pPr>
        <w:ind w:firstLine="195"/>
      </w:pPr>
      <w:r w:rsidRPr="00D86B35">
        <w:rPr>
          <w:color w:val="A6A6A6" w:themeColor="background1" w:themeShade="A6"/>
        </w:rPr>
        <w:t xml:space="preserve">WSNs are applied to various applications, ranging from military to civilian fields. Due to the critical nature of such applications, security issues are of significant importance. WSNs are vulnerable to different </w:t>
      </w:r>
      <w:r w:rsidRPr="00B42FA8">
        <w:t xml:space="preserve">types of attacks since </w:t>
      </w:r>
      <w:proofErr w:type="gramStart"/>
      <w:r w:rsidRPr="00B42FA8">
        <w:t>they</w:t>
      </w:r>
      <w:proofErr w:type="gramEnd"/>
      <w:r w:rsidRPr="00B42FA8">
        <w:t xml:space="preserve"> </w:t>
      </w:r>
    </w:p>
    <w:p w:rsidR="00D86B35" w:rsidRDefault="00D86B35" w:rsidP="00740F65">
      <w:pPr>
        <w:ind w:firstLine="195"/>
      </w:pPr>
    </w:p>
    <w:p w:rsidR="00D86B35" w:rsidRDefault="00D86B35" w:rsidP="00D86B35">
      <w:pPr>
        <w:pStyle w:val="Heading2"/>
      </w:pPr>
      <w:r>
        <w:t>Matlab Result from Grey Model</w:t>
      </w:r>
    </w:p>
    <w:p w:rsidR="00CF5B23" w:rsidRDefault="009922CB" w:rsidP="00F12658">
      <w:pPr>
        <w:ind w:firstLine="195"/>
        <w:rPr>
          <w:color w:val="A6A6A6" w:themeColor="background1" w:themeShade="A6"/>
        </w:rPr>
      </w:pPr>
      <w:r>
        <w:t xml:space="preserve">. </w:t>
      </w:r>
      <w:r w:rsidR="00B42FA8" w:rsidRPr="00D86B35">
        <w:rPr>
          <w:color w:val="A6A6A6" w:themeColor="background1" w:themeShade="A6"/>
        </w:rPr>
        <w:t>The design and development of a home security system, based on human face recognition technology and remotely monitoring technology</w:t>
      </w:r>
      <w:r w:rsidRPr="00D86B35">
        <w:rPr>
          <w:color w:val="A6A6A6" w:themeColor="background1" w:themeShade="A6"/>
        </w:rPr>
        <w:t xml:space="preserve"> has </w:t>
      </w:r>
      <w:proofErr w:type="spellStart"/>
      <w:r w:rsidRPr="00D86B35">
        <w:rPr>
          <w:color w:val="A6A6A6" w:themeColor="background1" w:themeShade="A6"/>
        </w:rPr>
        <w:t>became</w:t>
      </w:r>
      <w:proofErr w:type="spellEnd"/>
      <w:r w:rsidRPr="00D86B35">
        <w:rPr>
          <w:color w:val="A6A6A6" w:themeColor="background1" w:themeShade="A6"/>
        </w:rPr>
        <w:t xml:space="preserve"> </w:t>
      </w:r>
      <w:r w:rsidR="00F12658" w:rsidRPr="00D86B35">
        <w:rPr>
          <w:color w:val="A6A6A6" w:themeColor="background1" w:themeShade="A6"/>
        </w:rPr>
        <w:t>popular</w:t>
      </w:r>
      <w:r w:rsidRPr="00D86B35">
        <w:rPr>
          <w:color w:val="A6A6A6" w:themeColor="background1" w:themeShade="A6"/>
        </w:rPr>
        <w:t xml:space="preserve">. </w:t>
      </w:r>
      <w:r w:rsidRPr="00D86B35">
        <w:rPr>
          <w:color w:val="A6A6A6" w:themeColor="background1" w:themeShade="A6"/>
        </w:rPr>
        <w:fldChar w:fldCharType="begin"/>
      </w:r>
      <w:r w:rsidR="00D86B35">
        <w:rPr>
          <w:color w:val="A6A6A6" w:themeColor="background1" w:themeShade="A6"/>
        </w:rPr>
        <w:instrText xml:space="preserve"> ADDIN ZOTERO_ITEM CSL_CITATION {"citationID":"1Bcy3axF","properties":{"formattedCitation":"[4]","plainCitation":"[4]"},"citationItems":[{"id":422,"uris":["http://zotero.org/users/2473144/items/XBGGG2NA"],"uri":["http://zotero.org/users/2473144/items/XBGGG2NA"],"itemData":{"id":422,"type":"paper-conference","title":"Web-based online embedded door access control and home security system based on face recognition","container-title":"2015 International Conference on Circuits, Power and Computing Technologies [ICCPCT-2015]","publisher":"IEEE","page":"1 - 6","source":"Summon, Summon 2.0","abstract":"Smart home security control system has became indispensable in daily life. The design and development of a home security system, based on human face recognition technology and remotely monitoring technology, to confirm visitor identity and to control door accessibility has been reported in this paper. This paper describes about the implementation and deployment of wireless control system and accessibility in to a home environment for authenticated people only. A wireless network technique ZigBee based and image processing technique PCA based, dedicatedly make the security system alive as per the request. ZigBee module and electromagnetic door lock module combinedly operate the door accessibility, has been designed and developed. Face detection and recognition algorithms, as well as a wireless interface are used to detect and identify visitors and send an email and/or an alert message about the current home environment status via GSM network automatically to the home owner's mobile phone or any communication devices. The concerned authority can control the system through his/her mobile phone or any communication devices by sending AT Commands to GSM MODEM or by taking necessary actions for authentication through email, which is again password protected. Users can monitor visitors and control the door lock on active Web pages enhanced with JavaScript and HTML. This system finds a wide application in areas where physical presence is not possible all the time. The entire control system is built using ARM1176JZF-S microcontroller and tested for actual use in home environment.","URL":"http://ieeexplore.ieee.org/xpls/abs_all.jsp?arnumber=7159473","DOI":"10.1109/ICCPCT.2015.7159473","language":"English","author":[{"family":"Sahani","given":"Mrutyunjaya"},{"family":"Nanda","given":"Chiranjiv"},{"family":"Sahu","given":"Abhijeet Kumar"},{"family":"Pattnaik","given":"Biswajeet"}],"issued":{"date-parts":[["2015"]]},"accessed":{"date-parts":[["2016",6,25]]}}}],"schema":"https://github.com/citation-style-language/schema/raw/master/csl-citation.json"} </w:instrText>
      </w:r>
      <w:r w:rsidRPr="00D86B35">
        <w:rPr>
          <w:color w:val="A6A6A6" w:themeColor="background1" w:themeShade="A6"/>
        </w:rPr>
        <w:fldChar w:fldCharType="separate"/>
      </w:r>
      <w:r w:rsidR="00D86B35" w:rsidRPr="00D86B35">
        <w:t>[4]</w:t>
      </w:r>
      <w:r w:rsidRPr="00D86B35">
        <w:rPr>
          <w:color w:val="A6A6A6" w:themeColor="background1" w:themeShade="A6"/>
        </w:rPr>
        <w:fldChar w:fldCharType="end"/>
      </w:r>
      <w:r w:rsidRPr="00D86B35">
        <w:rPr>
          <w:color w:val="A6A6A6" w:themeColor="background1" w:themeShade="A6"/>
        </w:rPr>
        <w:t xml:space="preserve"> </w:t>
      </w:r>
      <w:proofErr w:type="gramStart"/>
      <w:r w:rsidRPr="00D86B35">
        <w:rPr>
          <w:color w:val="A6A6A6" w:themeColor="background1" w:themeShade="A6"/>
        </w:rPr>
        <w:t>implement</w:t>
      </w:r>
      <w:proofErr w:type="gramEnd"/>
      <w:r w:rsidRPr="00D86B35">
        <w:rPr>
          <w:color w:val="A6A6A6" w:themeColor="background1" w:themeShade="A6"/>
        </w:rPr>
        <w:t xml:space="preserve"> a wireless </w:t>
      </w:r>
      <w:r w:rsidR="00F12658" w:rsidRPr="00D86B35">
        <w:rPr>
          <w:color w:val="A6A6A6" w:themeColor="background1" w:themeShade="A6"/>
        </w:rPr>
        <w:t>be used as face recognition in smart home security application.</w:t>
      </w:r>
    </w:p>
    <w:p w:rsidR="00D86B35" w:rsidRDefault="00D86B35" w:rsidP="00F12658">
      <w:pPr>
        <w:ind w:firstLine="195"/>
        <w:rPr>
          <w:color w:val="A6A6A6" w:themeColor="background1" w:themeShade="A6"/>
        </w:rPr>
      </w:pPr>
    </w:p>
    <w:p w:rsidR="00D86B35" w:rsidRDefault="00D86B35" w:rsidP="00D86B35">
      <w:pPr>
        <w:pStyle w:val="Heading2"/>
        <w:rPr>
          <w:color w:val="A6A6A6" w:themeColor="background1" w:themeShade="A6"/>
        </w:rPr>
      </w:pPr>
      <w:r w:rsidRPr="00D86B35">
        <w:rPr>
          <w:color w:val="000000" w:themeColor="text1"/>
        </w:rPr>
        <w:t>Cypress BLE implementation</w:t>
      </w:r>
    </w:p>
    <w:p w:rsidR="00D86B35" w:rsidRPr="00D86B35" w:rsidRDefault="00D86B35" w:rsidP="00D86B35">
      <w:pPr>
        <w:rPr>
          <w:color w:val="A6A6A6" w:themeColor="background1" w:themeShade="A6"/>
        </w:rPr>
      </w:pPr>
      <w:proofErr w:type="spellStart"/>
      <w:r w:rsidRPr="00D86B35">
        <w:rPr>
          <w:color w:val="A6A6A6" w:themeColor="background1" w:themeShade="A6"/>
        </w:rPr>
        <w:t>Wetertetwetwertwtwwwtwer</w:t>
      </w:r>
      <w:proofErr w:type="spellEnd"/>
    </w:p>
    <w:p w:rsidR="00D86B35" w:rsidRPr="00D86B35" w:rsidRDefault="00D86B35" w:rsidP="00D86B35">
      <w:pPr>
        <w:rPr>
          <w:color w:val="A6A6A6" w:themeColor="background1" w:themeShade="A6"/>
        </w:rPr>
      </w:pPr>
      <w:proofErr w:type="spellStart"/>
      <w:proofErr w:type="gramStart"/>
      <w:r w:rsidRPr="00D86B35">
        <w:rPr>
          <w:color w:val="A6A6A6" w:themeColor="background1" w:themeShade="A6"/>
        </w:rPr>
        <w:t>dgsdfgsfghshfhshsf</w:t>
      </w:r>
      <w:proofErr w:type="spellEnd"/>
      <w:proofErr w:type="gramEnd"/>
    </w:p>
    <w:p w:rsidR="009D7280" w:rsidRDefault="008237B1">
      <w:pPr>
        <w:pStyle w:val="Heading1"/>
        <w:rPr>
          <w:color w:val="000000" w:themeColor="text1"/>
        </w:rPr>
      </w:pPr>
      <w:r>
        <w:rPr>
          <w:color w:val="000000" w:themeColor="text1"/>
        </w:rPr>
        <w:t xml:space="preserve">Summary and </w:t>
      </w:r>
      <w:r w:rsidR="009D7280" w:rsidRPr="006421C4">
        <w:rPr>
          <w:color w:val="000000" w:themeColor="text1"/>
        </w:rPr>
        <w:t>Conclusion</w:t>
      </w:r>
      <w:r w:rsidR="009D4D53">
        <w:rPr>
          <w:color w:val="000000" w:themeColor="text1"/>
        </w:rPr>
        <w:t xml:space="preserve"> </w:t>
      </w:r>
    </w:p>
    <w:p w:rsidR="00087665" w:rsidRPr="00D86B35" w:rsidRDefault="00297E93" w:rsidP="00693D27">
      <w:pPr>
        <w:rPr>
          <w:color w:val="A6A6A6" w:themeColor="background1" w:themeShade="A6"/>
        </w:rPr>
      </w:pPr>
      <w:r>
        <w:t xml:space="preserve">  </w:t>
      </w:r>
      <w:r w:rsidRPr="00D86B35">
        <w:rPr>
          <w:color w:val="A6A6A6" w:themeColor="background1" w:themeShade="A6"/>
        </w:rPr>
        <w:t xml:space="preserve">  </w:t>
      </w:r>
      <w:r w:rsidR="00706D8D" w:rsidRPr="00D86B35">
        <w:rPr>
          <w:color w:val="A6A6A6" w:themeColor="background1" w:themeShade="A6"/>
        </w:rPr>
        <w:t xml:space="preserve">In this paper, </w:t>
      </w:r>
      <w:r w:rsidR="00B83539" w:rsidRPr="00D86B35">
        <w:rPr>
          <w:color w:val="A6A6A6" w:themeColor="background1" w:themeShade="A6"/>
        </w:rPr>
        <w:t xml:space="preserve">we introduce a dimensionality reduction </w:t>
      </w:r>
      <w:proofErr w:type="spellStart"/>
      <w:r w:rsidR="00B83539" w:rsidRPr="00D86B35">
        <w:rPr>
          <w:color w:val="A6A6A6" w:themeColor="background1" w:themeShade="A6"/>
        </w:rPr>
        <w:t>tech</w:t>
      </w:r>
      <w:r w:rsidR="00D86B35" w:rsidRPr="00D86B35">
        <w:rPr>
          <w:color w:val="A6A6A6" w:themeColor="background1" w:themeShade="A6"/>
        </w:rPr>
        <w:t>aaaaaaaaaaaaaaaa</w:t>
      </w:r>
      <w:r w:rsidR="00693D27" w:rsidRPr="00D86B35">
        <w:rPr>
          <w:color w:val="A6A6A6" w:themeColor="background1" w:themeShade="A6"/>
        </w:rPr>
        <w:t>S</w:t>
      </w:r>
      <w:r w:rsidR="00B83539" w:rsidRPr="00D86B35">
        <w:rPr>
          <w:color w:val="A6A6A6" w:themeColor="background1" w:themeShade="A6"/>
        </w:rPr>
        <w:t>ome</w:t>
      </w:r>
      <w:proofErr w:type="spellEnd"/>
      <w:r w:rsidR="00B83539" w:rsidRPr="00D86B35">
        <w:rPr>
          <w:color w:val="A6A6A6" w:themeColor="background1" w:themeShade="A6"/>
        </w:rPr>
        <w:t xml:space="preserve"> details of survey </w:t>
      </w:r>
      <w:proofErr w:type="spellStart"/>
      <w:r w:rsidR="00D86B35" w:rsidRPr="00D86B35">
        <w:rPr>
          <w:color w:val="A6A6A6" w:themeColor="background1" w:themeShade="A6"/>
        </w:rPr>
        <w:t>aaaaaaaaa</w:t>
      </w:r>
      <w:r w:rsidR="00693D27" w:rsidRPr="00D86B35">
        <w:rPr>
          <w:color w:val="A6A6A6" w:themeColor="background1" w:themeShade="A6"/>
        </w:rPr>
        <w:t>ugh</w:t>
      </w:r>
      <w:proofErr w:type="spellEnd"/>
      <w:r w:rsidR="00693D27" w:rsidRPr="00D86B35">
        <w:rPr>
          <w:color w:val="A6A6A6" w:themeColor="background1" w:themeShade="A6"/>
        </w:rPr>
        <w:t xml:space="preserve"> this survey, we </w:t>
      </w:r>
      <w:proofErr w:type="spellStart"/>
      <w:r w:rsidR="00D86B35" w:rsidRPr="00D86B35">
        <w:rPr>
          <w:color w:val="A6A6A6" w:themeColor="background1" w:themeShade="A6"/>
        </w:rPr>
        <w:t>aaaaaaaaaaaaaa</w:t>
      </w:r>
      <w:proofErr w:type="spellEnd"/>
      <w:r w:rsidR="00693D27" w:rsidRPr="00D86B35">
        <w:rPr>
          <w:color w:val="A6A6A6" w:themeColor="background1" w:themeShade="A6"/>
        </w:rPr>
        <w:t xml:space="preserve"> is one of most suitable algorithms used in WSNs.</w:t>
      </w:r>
    </w:p>
    <w:p w:rsidR="009D7280" w:rsidRPr="003D7B16" w:rsidRDefault="009D7280">
      <w:pPr>
        <w:pStyle w:val="ReferenceHead"/>
        <w:rPr>
          <w:color w:val="000000" w:themeColor="text1"/>
        </w:rPr>
      </w:pPr>
      <w:r w:rsidRPr="003D7B16">
        <w:rPr>
          <w:color w:val="000000" w:themeColor="text1"/>
        </w:rPr>
        <w:t>References</w:t>
      </w:r>
    </w:p>
    <w:p w:rsidR="00D86B35" w:rsidRPr="00D86B35" w:rsidRDefault="00CF6707" w:rsidP="00D86B35">
      <w:pPr>
        <w:pStyle w:val="Bibliography"/>
      </w:pPr>
      <w:r w:rsidRPr="00297E93">
        <w:fldChar w:fldCharType="begin"/>
      </w:r>
      <w:r w:rsidR="00D86B35">
        <w:instrText xml:space="preserve"> ADDIN ZOTERO_BIBL {"custom":[]} CSL_BIBLIOGRAPHY </w:instrText>
      </w:r>
      <w:r w:rsidRPr="00297E93">
        <w:fldChar w:fldCharType="separate"/>
      </w:r>
      <w:r w:rsidR="00D86B35" w:rsidRPr="00D86B35">
        <w:t>[1]</w:t>
      </w:r>
      <w:r w:rsidR="00D86B35" w:rsidRPr="00D86B35">
        <w:tab/>
        <w:t xml:space="preserve">S. Khan, A.-S. K. </w:t>
      </w:r>
      <w:proofErr w:type="spellStart"/>
      <w:r w:rsidR="00D86B35" w:rsidRPr="00D86B35">
        <w:t>Pathan</w:t>
      </w:r>
      <w:proofErr w:type="spellEnd"/>
      <w:r w:rsidR="00D86B35" w:rsidRPr="00D86B35">
        <w:t xml:space="preserve">, and N. A. </w:t>
      </w:r>
      <w:proofErr w:type="spellStart"/>
      <w:r w:rsidR="00D86B35" w:rsidRPr="00D86B35">
        <w:t>Alrajeh</w:t>
      </w:r>
      <w:proofErr w:type="spellEnd"/>
      <w:r w:rsidR="00D86B35" w:rsidRPr="00D86B35">
        <w:t xml:space="preserve">, Eds., </w:t>
      </w:r>
      <w:r w:rsidR="00D86B35" w:rsidRPr="00D86B35">
        <w:rPr>
          <w:i/>
          <w:iCs/>
        </w:rPr>
        <w:t>Wireless sensor networks: current status and future trends</w:t>
      </w:r>
      <w:r w:rsidR="00D86B35" w:rsidRPr="00D86B35">
        <w:t>. Boca Raton, FL: CRC Press, 2013.</w:t>
      </w:r>
    </w:p>
    <w:p w:rsidR="00D86B35" w:rsidRPr="00D86B35" w:rsidRDefault="00D86B35" w:rsidP="00D86B35">
      <w:pPr>
        <w:pStyle w:val="Bibliography"/>
      </w:pPr>
      <w:r w:rsidRPr="00D86B35">
        <w:t>[2]</w:t>
      </w:r>
      <w:r w:rsidRPr="00D86B35">
        <w:tab/>
        <w:t xml:space="preserve">D. </w:t>
      </w:r>
      <w:proofErr w:type="spellStart"/>
      <w:r w:rsidRPr="00D86B35">
        <w:t>Partynski</w:t>
      </w:r>
      <w:proofErr w:type="spellEnd"/>
      <w:r w:rsidRPr="00D86B35">
        <w:t xml:space="preserve"> and S. G. M. Koo, “Integration of Smart Sensor Networks into Internet of Things: Challenges and Applications,” in </w:t>
      </w:r>
      <w:r w:rsidRPr="00D86B35">
        <w:rPr>
          <w:i/>
          <w:iCs/>
        </w:rPr>
        <w:t>Green Computing and Communications (</w:t>
      </w:r>
      <w:proofErr w:type="spellStart"/>
      <w:r w:rsidRPr="00D86B35">
        <w:rPr>
          <w:i/>
          <w:iCs/>
        </w:rPr>
        <w:t>GreenCom</w:t>
      </w:r>
      <w:proofErr w:type="spellEnd"/>
      <w:r w:rsidRPr="00D86B35">
        <w:rPr>
          <w:i/>
          <w:iCs/>
        </w:rPr>
        <w:t>), 2013 IEEE and Internet of Things (</w:t>
      </w:r>
      <w:proofErr w:type="spellStart"/>
      <w:r w:rsidRPr="00D86B35">
        <w:rPr>
          <w:i/>
          <w:iCs/>
        </w:rPr>
        <w:t>iThings</w:t>
      </w:r>
      <w:proofErr w:type="spellEnd"/>
      <w:r w:rsidRPr="00D86B35">
        <w:rPr>
          <w:i/>
          <w:iCs/>
        </w:rPr>
        <w:t>/</w:t>
      </w:r>
      <w:proofErr w:type="spellStart"/>
      <w:r w:rsidRPr="00D86B35">
        <w:rPr>
          <w:i/>
          <w:iCs/>
        </w:rPr>
        <w:t>CPSCom</w:t>
      </w:r>
      <w:proofErr w:type="spellEnd"/>
      <w:r w:rsidRPr="00D86B35">
        <w:rPr>
          <w:i/>
          <w:iCs/>
        </w:rPr>
        <w:t>), IEEE International Conference on and IEEE Cyber, Physical and Social Computing</w:t>
      </w:r>
      <w:r w:rsidRPr="00D86B35">
        <w:t>, 2013, pp. 1162–1167.</w:t>
      </w:r>
    </w:p>
    <w:p w:rsidR="00D86B35" w:rsidRPr="00D86B35" w:rsidRDefault="00D86B35" w:rsidP="00D86B35">
      <w:pPr>
        <w:pStyle w:val="Bibliography"/>
      </w:pPr>
      <w:r w:rsidRPr="00D86B35">
        <w:t>[3]</w:t>
      </w:r>
      <w:r w:rsidRPr="00D86B35">
        <w:tab/>
        <w:t xml:space="preserve">H. Dong, Z. Wang, S. X. Ding, and H. </w:t>
      </w:r>
      <w:proofErr w:type="gramStart"/>
      <w:r w:rsidRPr="00D86B35">
        <w:t>Gao</w:t>
      </w:r>
      <w:proofErr w:type="gramEnd"/>
      <w:r w:rsidRPr="00D86B35">
        <w:t xml:space="preserve">, “A survey on distributed filtering and fault detection for sensor networks,” </w:t>
      </w:r>
      <w:r w:rsidRPr="00D86B35">
        <w:rPr>
          <w:i/>
          <w:iCs/>
        </w:rPr>
        <w:t xml:space="preserve">Math. </w:t>
      </w:r>
      <w:proofErr w:type="spellStart"/>
      <w:r w:rsidRPr="00D86B35">
        <w:rPr>
          <w:i/>
          <w:iCs/>
        </w:rPr>
        <w:t>Probl</w:t>
      </w:r>
      <w:proofErr w:type="spellEnd"/>
      <w:r w:rsidRPr="00D86B35">
        <w:rPr>
          <w:i/>
          <w:iCs/>
        </w:rPr>
        <w:t>. Eng.</w:t>
      </w:r>
      <w:r w:rsidRPr="00D86B35">
        <w:t>, 2014.</w:t>
      </w:r>
    </w:p>
    <w:p w:rsidR="00D86B35" w:rsidRPr="00D86B35" w:rsidRDefault="00D86B35" w:rsidP="00D86B35">
      <w:pPr>
        <w:pStyle w:val="Bibliography"/>
      </w:pPr>
      <w:r w:rsidRPr="00D86B35">
        <w:t>[4]</w:t>
      </w:r>
      <w:r w:rsidRPr="00D86B35">
        <w:tab/>
        <w:t xml:space="preserve">M. </w:t>
      </w:r>
      <w:proofErr w:type="spellStart"/>
      <w:r w:rsidRPr="00D86B35">
        <w:t>Sahani</w:t>
      </w:r>
      <w:proofErr w:type="spellEnd"/>
      <w:r w:rsidRPr="00D86B35">
        <w:t xml:space="preserve">, C. Nanda, A. K. </w:t>
      </w:r>
      <w:proofErr w:type="spellStart"/>
      <w:r w:rsidRPr="00D86B35">
        <w:t>Sahu</w:t>
      </w:r>
      <w:proofErr w:type="spellEnd"/>
      <w:r w:rsidRPr="00D86B35">
        <w:t xml:space="preserve">, and B. </w:t>
      </w:r>
      <w:proofErr w:type="spellStart"/>
      <w:r w:rsidRPr="00D86B35">
        <w:t>Pattnaik</w:t>
      </w:r>
      <w:proofErr w:type="spellEnd"/>
      <w:r w:rsidRPr="00D86B35">
        <w:t xml:space="preserve">, “Web-based online embedded door access control and home security system based on face recognition,” in </w:t>
      </w:r>
      <w:r w:rsidRPr="00D86B35">
        <w:rPr>
          <w:i/>
          <w:iCs/>
        </w:rPr>
        <w:t>2015 International Conference on Circuits, Power and Computing Technologies [ICCPCT-2015]</w:t>
      </w:r>
      <w:r w:rsidRPr="00D86B35">
        <w:t>, 2015, pp. 1 – 6.</w:t>
      </w:r>
    </w:p>
    <w:p w:rsidR="00FB0A83" w:rsidRDefault="00CF6707" w:rsidP="000F6EA9">
      <w:pPr>
        <w:pStyle w:val="Bibliography"/>
        <w:rPr>
          <w:color w:val="000000" w:themeColor="text1"/>
          <w:lang w:val="fr-FR"/>
        </w:rPr>
      </w:pPr>
      <w:r w:rsidRPr="00297E93">
        <w:rPr>
          <w:smallCaps/>
          <w:color w:val="000000" w:themeColor="text1"/>
        </w:rPr>
        <w:fldChar w:fldCharType="end"/>
      </w:r>
    </w:p>
    <w:sectPr w:rsidR="00FB0A83">
      <w:headerReference w:type="default" r:id="rId15"/>
      <w:footerReference w:type="default" r:id="rId16"/>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8E" w:rsidRDefault="00745E8E">
      <w:r>
        <w:separator/>
      </w:r>
    </w:p>
  </w:endnote>
  <w:endnote w:type="continuationSeparator" w:id="0">
    <w:p w:rsidR="00745E8E" w:rsidRDefault="0074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C7" w:rsidRDefault="005C08C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86B35">
      <w:rPr>
        <w:caps/>
        <w:noProof/>
        <w:color w:val="5B9BD5" w:themeColor="accent1"/>
      </w:rPr>
      <w:t>2</w:t>
    </w:r>
    <w:r>
      <w:rPr>
        <w:caps/>
        <w:noProof/>
        <w:color w:val="5B9BD5" w:themeColor="accent1"/>
      </w:rPr>
      <w:fldChar w:fldCharType="end"/>
    </w:r>
  </w:p>
  <w:p w:rsidR="005C08C7" w:rsidRDefault="005C0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8E" w:rsidRDefault="00745E8E"/>
  </w:footnote>
  <w:footnote w:type="continuationSeparator" w:id="0">
    <w:p w:rsidR="00745E8E" w:rsidRDefault="00745E8E">
      <w:r>
        <w:continuationSeparator/>
      </w:r>
    </w:p>
  </w:footnote>
  <w:footnote w:id="1">
    <w:p w:rsidR="005C08C7" w:rsidRDefault="005C08C7"/>
    <w:p w:rsidR="005C08C7" w:rsidRDefault="005C08C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C7" w:rsidRDefault="005C08C7">
    <w:pPr>
      <w:framePr w:wrap="auto" w:vAnchor="text" w:hAnchor="margin" w:xAlign="right" w:y="1"/>
    </w:pPr>
  </w:p>
  <w:p w:rsidR="005C08C7" w:rsidRDefault="005C08C7">
    <w:pPr>
      <w:ind w:right="360"/>
    </w:pPr>
  </w:p>
  <w:p w:rsidR="005C08C7" w:rsidRDefault="005C08C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AA8AE86"/>
    <w:lvl w:ilvl="0">
      <w:start w:val="1"/>
      <w:numFmt w:val="upperRoman"/>
      <w:pStyle w:val="Heading1"/>
      <w:lvlText w:val="%1."/>
      <w:lvlJc w:val="left"/>
      <w:pPr>
        <w:ind w:left="0" w:firstLine="0"/>
      </w:pPr>
      <w:rPr>
        <w:rFonts w:hint="eastAsia"/>
      </w:rPr>
    </w:lvl>
    <w:lvl w:ilvl="1">
      <w:start w:val="1"/>
      <w:numFmt w:val="upperLetter"/>
      <w:pStyle w:val="Heading2"/>
      <w:lvlText w:val="%2."/>
      <w:lvlJc w:val="left"/>
      <w:pPr>
        <w:ind w:left="0" w:firstLine="0"/>
      </w:pPr>
      <w:rPr>
        <w:rFonts w:hint="eastAsia"/>
        <w:color w:val="000000" w:themeColor="text1"/>
      </w:rPr>
    </w:lvl>
    <w:lvl w:ilvl="2">
      <w:start w:val="1"/>
      <w:numFmt w:val="decimal"/>
      <w:pStyle w:val="Heading3"/>
      <w:lvlText w:val="%3)"/>
      <w:lvlJc w:val="left"/>
      <w:pPr>
        <w:ind w:left="0" w:firstLine="0"/>
      </w:pPr>
      <w:rPr>
        <w:rFonts w:hint="eastAsia"/>
      </w:rPr>
    </w:lvl>
    <w:lvl w:ilvl="3">
      <w:start w:val="1"/>
      <w:numFmt w:val="lowerLetter"/>
      <w:pStyle w:val="Heading4"/>
      <w:lvlText w:val="%4)"/>
      <w:lvlJc w:val="left"/>
      <w:pPr>
        <w:ind w:left="576" w:hanging="288"/>
      </w:pPr>
      <w:rPr>
        <w:rFonts w:hint="eastAsia"/>
      </w:rPr>
    </w:lvl>
    <w:lvl w:ilvl="4">
      <w:start w:val="1"/>
      <w:numFmt w:val="decimal"/>
      <w:pStyle w:val="Heading5"/>
      <w:lvlText w:val="(%5)"/>
      <w:lvlJc w:val="left"/>
      <w:pPr>
        <w:ind w:left="1872" w:hanging="720"/>
      </w:pPr>
      <w:rPr>
        <w:rFonts w:hint="eastAsia"/>
      </w:rPr>
    </w:lvl>
    <w:lvl w:ilvl="5">
      <w:start w:val="1"/>
      <w:numFmt w:val="lowerLetter"/>
      <w:pStyle w:val="Heading6"/>
      <w:lvlText w:val="(%6)"/>
      <w:lvlJc w:val="left"/>
      <w:pPr>
        <w:ind w:left="2592" w:hanging="720"/>
      </w:pPr>
      <w:rPr>
        <w:rFonts w:hint="eastAsia"/>
      </w:rPr>
    </w:lvl>
    <w:lvl w:ilvl="6">
      <w:start w:val="1"/>
      <w:numFmt w:val="lowerRoman"/>
      <w:pStyle w:val="Heading7"/>
      <w:lvlText w:val="(%7)"/>
      <w:lvlJc w:val="left"/>
      <w:pPr>
        <w:ind w:left="3312" w:hanging="720"/>
      </w:pPr>
      <w:rPr>
        <w:rFonts w:hint="eastAsia"/>
      </w:rPr>
    </w:lvl>
    <w:lvl w:ilvl="7">
      <w:start w:val="1"/>
      <w:numFmt w:val="lowerLetter"/>
      <w:pStyle w:val="Heading8"/>
      <w:lvlText w:val="(%8)"/>
      <w:lvlJc w:val="left"/>
      <w:pPr>
        <w:ind w:left="4032" w:hanging="720"/>
      </w:pPr>
      <w:rPr>
        <w:rFonts w:hint="eastAsia"/>
      </w:rPr>
    </w:lvl>
    <w:lvl w:ilvl="8">
      <w:start w:val="1"/>
      <w:numFmt w:val="lowerRoman"/>
      <w:pStyle w:val="Heading9"/>
      <w:lvlText w:val="(%9)"/>
      <w:lvlJc w:val="left"/>
      <w:pPr>
        <w:ind w:left="4752" w:hanging="720"/>
      </w:pPr>
      <w:rPr>
        <w:rFonts w:hint="eastAsia"/>
      </w:r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5E006BB2"/>
    <w:multiLevelType w:val="hybridMultilevel"/>
    <w:tmpl w:val="9D74DA86"/>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DF"/>
    <w:rsid w:val="00004549"/>
    <w:rsid w:val="00004C11"/>
    <w:rsid w:val="00011E38"/>
    <w:rsid w:val="000136EF"/>
    <w:rsid w:val="000141B8"/>
    <w:rsid w:val="000147D0"/>
    <w:rsid w:val="00016A9A"/>
    <w:rsid w:val="00017813"/>
    <w:rsid w:val="0001789B"/>
    <w:rsid w:val="00023181"/>
    <w:rsid w:val="000238CE"/>
    <w:rsid w:val="000245C5"/>
    <w:rsid w:val="00024F44"/>
    <w:rsid w:val="0002649B"/>
    <w:rsid w:val="00030387"/>
    <w:rsid w:val="000307CA"/>
    <w:rsid w:val="0003106C"/>
    <w:rsid w:val="00032475"/>
    <w:rsid w:val="0003300D"/>
    <w:rsid w:val="00033F7D"/>
    <w:rsid w:val="00036E0B"/>
    <w:rsid w:val="00041594"/>
    <w:rsid w:val="00043C39"/>
    <w:rsid w:val="00044AAA"/>
    <w:rsid w:val="00050E1A"/>
    <w:rsid w:val="0005153B"/>
    <w:rsid w:val="000567BC"/>
    <w:rsid w:val="00056C53"/>
    <w:rsid w:val="0006357A"/>
    <w:rsid w:val="00064E64"/>
    <w:rsid w:val="000653AF"/>
    <w:rsid w:val="000663A4"/>
    <w:rsid w:val="00066B49"/>
    <w:rsid w:val="00066EAC"/>
    <w:rsid w:val="000715CF"/>
    <w:rsid w:val="000750FF"/>
    <w:rsid w:val="00076AB6"/>
    <w:rsid w:val="00077665"/>
    <w:rsid w:val="00080D26"/>
    <w:rsid w:val="000812E2"/>
    <w:rsid w:val="000845A3"/>
    <w:rsid w:val="00087665"/>
    <w:rsid w:val="000903D3"/>
    <w:rsid w:val="00090FAF"/>
    <w:rsid w:val="00091F83"/>
    <w:rsid w:val="000930CC"/>
    <w:rsid w:val="00093116"/>
    <w:rsid w:val="000941F5"/>
    <w:rsid w:val="00095D41"/>
    <w:rsid w:val="000966B5"/>
    <w:rsid w:val="00097084"/>
    <w:rsid w:val="000A0D40"/>
    <w:rsid w:val="000A116F"/>
    <w:rsid w:val="000A30BE"/>
    <w:rsid w:val="000A4F52"/>
    <w:rsid w:val="000A5368"/>
    <w:rsid w:val="000A537C"/>
    <w:rsid w:val="000A7049"/>
    <w:rsid w:val="000A7141"/>
    <w:rsid w:val="000B3B64"/>
    <w:rsid w:val="000B4934"/>
    <w:rsid w:val="000B77DC"/>
    <w:rsid w:val="000C09E2"/>
    <w:rsid w:val="000C10EB"/>
    <w:rsid w:val="000C2A04"/>
    <w:rsid w:val="000C4EE6"/>
    <w:rsid w:val="000C5460"/>
    <w:rsid w:val="000C70E0"/>
    <w:rsid w:val="000C7648"/>
    <w:rsid w:val="000D0F18"/>
    <w:rsid w:val="000D2A8B"/>
    <w:rsid w:val="000D32C2"/>
    <w:rsid w:val="000D342D"/>
    <w:rsid w:val="000D3816"/>
    <w:rsid w:val="000D4C32"/>
    <w:rsid w:val="000D4CC6"/>
    <w:rsid w:val="000D6C41"/>
    <w:rsid w:val="000D6EB3"/>
    <w:rsid w:val="000D7F8D"/>
    <w:rsid w:val="000E13E3"/>
    <w:rsid w:val="000E2FA5"/>
    <w:rsid w:val="000E42DF"/>
    <w:rsid w:val="000E620A"/>
    <w:rsid w:val="000F21F4"/>
    <w:rsid w:val="000F5C3B"/>
    <w:rsid w:val="000F6EA9"/>
    <w:rsid w:val="000F710D"/>
    <w:rsid w:val="000F7736"/>
    <w:rsid w:val="00105B68"/>
    <w:rsid w:val="00107807"/>
    <w:rsid w:val="00110211"/>
    <w:rsid w:val="00111581"/>
    <w:rsid w:val="00111C48"/>
    <w:rsid w:val="001132BD"/>
    <w:rsid w:val="00113B56"/>
    <w:rsid w:val="00113D60"/>
    <w:rsid w:val="001140E8"/>
    <w:rsid w:val="00114C93"/>
    <w:rsid w:val="0012352C"/>
    <w:rsid w:val="001263F4"/>
    <w:rsid w:val="001275D1"/>
    <w:rsid w:val="0013056B"/>
    <w:rsid w:val="00132B45"/>
    <w:rsid w:val="00133529"/>
    <w:rsid w:val="0013593B"/>
    <w:rsid w:val="001370E2"/>
    <w:rsid w:val="0014013C"/>
    <w:rsid w:val="00146F3D"/>
    <w:rsid w:val="0015004E"/>
    <w:rsid w:val="00150435"/>
    <w:rsid w:val="0015154C"/>
    <w:rsid w:val="001558FE"/>
    <w:rsid w:val="00155E24"/>
    <w:rsid w:val="00162EC8"/>
    <w:rsid w:val="0016343C"/>
    <w:rsid w:val="00166E59"/>
    <w:rsid w:val="00167BDA"/>
    <w:rsid w:val="001754EF"/>
    <w:rsid w:val="001774A8"/>
    <w:rsid w:val="00177531"/>
    <w:rsid w:val="00177DDD"/>
    <w:rsid w:val="00185857"/>
    <w:rsid w:val="00190870"/>
    <w:rsid w:val="001908DA"/>
    <w:rsid w:val="0019132A"/>
    <w:rsid w:val="0019298D"/>
    <w:rsid w:val="00194AB9"/>
    <w:rsid w:val="001A35BA"/>
    <w:rsid w:val="001A41C5"/>
    <w:rsid w:val="001A4E44"/>
    <w:rsid w:val="001A6782"/>
    <w:rsid w:val="001B3862"/>
    <w:rsid w:val="001B668D"/>
    <w:rsid w:val="001B7EC0"/>
    <w:rsid w:val="001C0DE7"/>
    <w:rsid w:val="001C1A3C"/>
    <w:rsid w:val="001C3DEC"/>
    <w:rsid w:val="001D05C8"/>
    <w:rsid w:val="001D2176"/>
    <w:rsid w:val="001D6D6F"/>
    <w:rsid w:val="001E1999"/>
    <w:rsid w:val="001E6D81"/>
    <w:rsid w:val="001F116B"/>
    <w:rsid w:val="001F1B1D"/>
    <w:rsid w:val="001F4BEE"/>
    <w:rsid w:val="001F57B3"/>
    <w:rsid w:val="001F59C2"/>
    <w:rsid w:val="001F60DA"/>
    <w:rsid w:val="001F6666"/>
    <w:rsid w:val="001F791D"/>
    <w:rsid w:val="00200A9F"/>
    <w:rsid w:val="0020147D"/>
    <w:rsid w:val="00202667"/>
    <w:rsid w:val="0020473A"/>
    <w:rsid w:val="00207801"/>
    <w:rsid w:val="00211721"/>
    <w:rsid w:val="00212013"/>
    <w:rsid w:val="00214A9D"/>
    <w:rsid w:val="00215E7B"/>
    <w:rsid w:val="00216EB5"/>
    <w:rsid w:val="00217E27"/>
    <w:rsid w:val="0022071D"/>
    <w:rsid w:val="00222551"/>
    <w:rsid w:val="00224831"/>
    <w:rsid w:val="00226953"/>
    <w:rsid w:val="00227AC6"/>
    <w:rsid w:val="002376BA"/>
    <w:rsid w:val="00240F59"/>
    <w:rsid w:val="002417E5"/>
    <w:rsid w:val="0024475C"/>
    <w:rsid w:val="002449B7"/>
    <w:rsid w:val="00245CF2"/>
    <w:rsid w:val="002472B5"/>
    <w:rsid w:val="002543FA"/>
    <w:rsid w:val="00254542"/>
    <w:rsid w:val="00263AC2"/>
    <w:rsid w:val="00263D5D"/>
    <w:rsid w:val="00264224"/>
    <w:rsid w:val="00271EAF"/>
    <w:rsid w:val="00277ED0"/>
    <w:rsid w:val="002809B6"/>
    <w:rsid w:val="00282800"/>
    <w:rsid w:val="0028660E"/>
    <w:rsid w:val="002901C1"/>
    <w:rsid w:val="002903B8"/>
    <w:rsid w:val="00290C2E"/>
    <w:rsid w:val="00294812"/>
    <w:rsid w:val="00295BC1"/>
    <w:rsid w:val="002973D3"/>
    <w:rsid w:val="00297E93"/>
    <w:rsid w:val="002A1139"/>
    <w:rsid w:val="002A1EAC"/>
    <w:rsid w:val="002A2E11"/>
    <w:rsid w:val="002A418B"/>
    <w:rsid w:val="002A54D2"/>
    <w:rsid w:val="002A6A5E"/>
    <w:rsid w:val="002A6A71"/>
    <w:rsid w:val="002A79C1"/>
    <w:rsid w:val="002B0006"/>
    <w:rsid w:val="002B0334"/>
    <w:rsid w:val="002B0FD0"/>
    <w:rsid w:val="002B350A"/>
    <w:rsid w:val="002B77FE"/>
    <w:rsid w:val="002C0B2A"/>
    <w:rsid w:val="002C4257"/>
    <w:rsid w:val="002C5EFE"/>
    <w:rsid w:val="002C7042"/>
    <w:rsid w:val="002D0D99"/>
    <w:rsid w:val="002D1031"/>
    <w:rsid w:val="002D2D64"/>
    <w:rsid w:val="002D3068"/>
    <w:rsid w:val="002D3128"/>
    <w:rsid w:val="002D4D03"/>
    <w:rsid w:val="002D5991"/>
    <w:rsid w:val="002E06D8"/>
    <w:rsid w:val="002E242E"/>
    <w:rsid w:val="002E44E0"/>
    <w:rsid w:val="002E4563"/>
    <w:rsid w:val="002E78E8"/>
    <w:rsid w:val="002E7A2F"/>
    <w:rsid w:val="0030045C"/>
    <w:rsid w:val="00300FDA"/>
    <w:rsid w:val="00302146"/>
    <w:rsid w:val="003022B3"/>
    <w:rsid w:val="003051D3"/>
    <w:rsid w:val="00306CDC"/>
    <w:rsid w:val="00312EF2"/>
    <w:rsid w:val="00314699"/>
    <w:rsid w:val="003151D5"/>
    <w:rsid w:val="00315324"/>
    <w:rsid w:val="003162EC"/>
    <w:rsid w:val="0031663A"/>
    <w:rsid w:val="0032354E"/>
    <w:rsid w:val="00326995"/>
    <w:rsid w:val="00331519"/>
    <w:rsid w:val="00331998"/>
    <w:rsid w:val="00331DC6"/>
    <w:rsid w:val="003324A8"/>
    <w:rsid w:val="00333EA7"/>
    <w:rsid w:val="00336193"/>
    <w:rsid w:val="003414E8"/>
    <w:rsid w:val="00342AF5"/>
    <w:rsid w:val="0034383F"/>
    <w:rsid w:val="00346EBB"/>
    <w:rsid w:val="003506F7"/>
    <w:rsid w:val="00351B09"/>
    <w:rsid w:val="00353031"/>
    <w:rsid w:val="00353BA8"/>
    <w:rsid w:val="00361E27"/>
    <w:rsid w:val="003622F8"/>
    <w:rsid w:val="00363772"/>
    <w:rsid w:val="0036745E"/>
    <w:rsid w:val="0036785A"/>
    <w:rsid w:val="00367894"/>
    <w:rsid w:val="00372FE4"/>
    <w:rsid w:val="00373176"/>
    <w:rsid w:val="00373EEB"/>
    <w:rsid w:val="0037423F"/>
    <w:rsid w:val="00374CA4"/>
    <w:rsid w:val="00377F96"/>
    <w:rsid w:val="00384D38"/>
    <w:rsid w:val="00385F8D"/>
    <w:rsid w:val="00386FCA"/>
    <w:rsid w:val="003901B4"/>
    <w:rsid w:val="003906BC"/>
    <w:rsid w:val="003928CC"/>
    <w:rsid w:val="00393974"/>
    <w:rsid w:val="003940E3"/>
    <w:rsid w:val="00394314"/>
    <w:rsid w:val="00395C22"/>
    <w:rsid w:val="00396AE0"/>
    <w:rsid w:val="003A07E9"/>
    <w:rsid w:val="003A186F"/>
    <w:rsid w:val="003A1B8A"/>
    <w:rsid w:val="003A273E"/>
    <w:rsid w:val="003A3801"/>
    <w:rsid w:val="003A474B"/>
    <w:rsid w:val="003A5551"/>
    <w:rsid w:val="003A6616"/>
    <w:rsid w:val="003A71CF"/>
    <w:rsid w:val="003A7BDC"/>
    <w:rsid w:val="003B1470"/>
    <w:rsid w:val="003B2570"/>
    <w:rsid w:val="003B3038"/>
    <w:rsid w:val="003B4085"/>
    <w:rsid w:val="003B5576"/>
    <w:rsid w:val="003B6445"/>
    <w:rsid w:val="003C0903"/>
    <w:rsid w:val="003C2019"/>
    <w:rsid w:val="003C3BC2"/>
    <w:rsid w:val="003C446B"/>
    <w:rsid w:val="003C50F9"/>
    <w:rsid w:val="003C663B"/>
    <w:rsid w:val="003D2F15"/>
    <w:rsid w:val="003D3CF8"/>
    <w:rsid w:val="003D4F25"/>
    <w:rsid w:val="003D7AAD"/>
    <w:rsid w:val="003D7B16"/>
    <w:rsid w:val="003E1699"/>
    <w:rsid w:val="003E3C78"/>
    <w:rsid w:val="003E499C"/>
    <w:rsid w:val="003E49DF"/>
    <w:rsid w:val="003F1431"/>
    <w:rsid w:val="003F4D27"/>
    <w:rsid w:val="003F5296"/>
    <w:rsid w:val="003F5F4B"/>
    <w:rsid w:val="003F6075"/>
    <w:rsid w:val="003F7052"/>
    <w:rsid w:val="00401F54"/>
    <w:rsid w:val="00404E46"/>
    <w:rsid w:val="004107EC"/>
    <w:rsid w:val="00414E25"/>
    <w:rsid w:val="0041756E"/>
    <w:rsid w:val="00417D80"/>
    <w:rsid w:val="00422429"/>
    <w:rsid w:val="004224CF"/>
    <w:rsid w:val="00423CE0"/>
    <w:rsid w:val="00426CF5"/>
    <w:rsid w:val="00430C1E"/>
    <w:rsid w:val="00432A13"/>
    <w:rsid w:val="004334A0"/>
    <w:rsid w:val="00435D71"/>
    <w:rsid w:val="00442DDD"/>
    <w:rsid w:val="00444008"/>
    <w:rsid w:val="0044532C"/>
    <w:rsid w:val="00451775"/>
    <w:rsid w:val="00452E17"/>
    <w:rsid w:val="00453361"/>
    <w:rsid w:val="0045474C"/>
    <w:rsid w:val="00454FE7"/>
    <w:rsid w:val="0045594B"/>
    <w:rsid w:val="00455FB1"/>
    <w:rsid w:val="0045611F"/>
    <w:rsid w:val="0046066A"/>
    <w:rsid w:val="00462787"/>
    <w:rsid w:val="00466277"/>
    <w:rsid w:val="00476CD5"/>
    <w:rsid w:val="0047755F"/>
    <w:rsid w:val="004814CE"/>
    <w:rsid w:val="00483323"/>
    <w:rsid w:val="00484998"/>
    <w:rsid w:val="00484BB9"/>
    <w:rsid w:val="004859FF"/>
    <w:rsid w:val="00485D96"/>
    <w:rsid w:val="0049078D"/>
    <w:rsid w:val="00490A7B"/>
    <w:rsid w:val="00491348"/>
    <w:rsid w:val="00491B79"/>
    <w:rsid w:val="00493FDD"/>
    <w:rsid w:val="004942C9"/>
    <w:rsid w:val="00494C11"/>
    <w:rsid w:val="004951C8"/>
    <w:rsid w:val="00495535"/>
    <w:rsid w:val="00495A30"/>
    <w:rsid w:val="00496C80"/>
    <w:rsid w:val="004978D9"/>
    <w:rsid w:val="004A0944"/>
    <w:rsid w:val="004A1B7C"/>
    <w:rsid w:val="004A1DE9"/>
    <w:rsid w:val="004A2093"/>
    <w:rsid w:val="004A22F4"/>
    <w:rsid w:val="004A5D66"/>
    <w:rsid w:val="004A69C3"/>
    <w:rsid w:val="004B1DA2"/>
    <w:rsid w:val="004B3DD3"/>
    <w:rsid w:val="004B5F19"/>
    <w:rsid w:val="004B68FF"/>
    <w:rsid w:val="004B6BF6"/>
    <w:rsid w:val="004B7AC7"/>
    <w:rsid w:val="004B7B23"/>
    <w:rsid w:val="004C080F"/>
    <w:rsid w:val="004C0C76"/>
    <w:rsid w:val="004C25CD"/>
    <w:rsid w:val="004C29E7"/>
    <w:rsid w:val="004C2DB0"/>
    <w:rsid w:val="004C660B"/>
    <w:rsid w:val="004C6F5F"/>
    <w:rsid w:val="004C75E4"/>
    <w:rsid w:val="004C7646"/>
    <w:rsid w:val="004D1FB4"/>
    <w:rsid w:val="004D2E53"/>
    <w:rsid w:val="004D7B7E"/>
    <w:rsid w:val="004F144E"/>
    <w:rsid w:val="004F16E8"/>
    <w:rsid w:val="004F2A18"/>
    <w:rsid w:val="004F79FE"/>
    <w:rsid w:val="005011A5"/>
    <w:rsid w:val="005011E7"/>
    <w:rsid w:val="00504F75"/>
    <w:rsid w:val="00506462"/>
    <w:rsid w:val="0051156C"/>
    <w:rsid w:val="00512192"/>
    <w:rsid w:val="0051355E"/>
    <w:rsid w:val="00517D73"/>
    <w:rsid w:val="00520100"/>
    <w:rsid w:val="00522721"/>
    <w:rsid w:val="00530CC4"/>
    <w:rsid w:val="00531FB7"/>
    <w:rsid w:val="005334F5"/>
    <w:rsid w:val="00533B4F"/>
    <w:rsid w:val="00534CAB"/>
    <w:rsid w:val="00534EBF"/>
    <w:rsid w:val="005364C6"/>
    <w:rsid w:val="00541D28"/>
    <w:rsid w:val="00542CE5"/>
    <w:rsid w:val="005438D1"/>
    <w:rsid w:val="00544249"/>
    <w:rsid w:val="00545106"/>
    <w:rsid w:val="005460F1"/>
    <w:rsid w:val="00553368"/>
    <w:rsid w:val="0055474F"/>
    <w:rsid w:val="00555B03"/>
    <w:rsid w:val="00560D9F"/>
    <w:rsid w:val="005652C6"/>
    <w:rsid w:val="005656A5"/>
    <w:rsid w:val="0056667F"/>
    <w:rsid w:val="0057155F"/>
    <w:rsid w:val="0057322D"/>
    <w:rsid w:val="00574570"/>
    <w:rsid w:val="00574A35"/>
    <w:rsid w:val="00575BB8"/>
    <w:rsid w:val="005816EE"/>
    <w:rsid w:val="00581763"/>
    <w:rsid w:val="005833B2"/>
    <w:rsid w:val="005848FF"/>
    <w:rsid w:val="00586B1F"/>
    <w:rsid w:val="005915EB"/>
    <w:rsid w:val="005941A1"/>
    <w:rsid w:val="00596BB4"/>
    <w:rsid w:val="005A1054"/>
    <w:rsid w:val="005A11E6"/>
    <w:rsid w:val="005A167C"/>
    <w:rsid w:val="005A4B70"/>
    <w:rsid w:val="005A4F9D"/>
    <w:rsid w:val="005A60BB"/>
    <w:rsid w:val="005B09F0"/>
    <w:rsid w:val="005B1824"/>
    <w:rsid w:val="005B44BD"/>
    <w:rsid w:val="005B51AF"/>
    <w:rsid w:val="005B5B1B"/>
    <w:rsid w:val="005B5B39"/>
    <w:rsid w:val="005B5B76"/>
    <w:rsid w:val="005C08C7"/>
    <w:rsid w:val="005C2B9D"/>
    <w:rsid w:val="005C3D34"/>
    <w:rsid w:val="005C3E3F"/>
    <w:rsid w:val="005C5C1E"/>
    <w:rsid w:val="005C6EB1"/>
    <w:rsid w:val="005C71EF"/>
    <w:rsid w:val="005C7426"/>
    <w:rsid w:val="005D0BB5"/>
    <w:rsid w:val="005D1E6C"/>
    <w:rsid w:val="005D2226"/>
    <w:rsid w:val="005D30DA"/>
    <w:rsid w:val="005D3F25"/>
    <w:rsid w:val="005D41BE"/>
    <w:rsid w:val="005D536C"/>
    <w:rsid w:val="005D6E15"/>
    <w:rsid w:val="005E0A2A"/>
    <w:rsid w:val="005E2F79"/>
    <w:rsid w:val="005E66C2"/>
    <w:rsid w:val="005E7F08"/>
    <w:rsid w:val="005F0890"/>
    <w:rsid w:val="005F1DCA"/>
    <w:rsid w:val="005F3109"/>
    <w:rsid w:val="005F4720"/>
    <w:rsid w:val="005F4AAB"/>
    <w:rsid w:val="005F718B"/>
    <w:rsid w:val="005F77CE"/>
    <w:rsid w:val="00602715"/>
    <w:rsid w:val="006034EE"/>
    <w:rsid w:val="00606C28"/>
    <w:rsid w:val="00607DDA"/>
    <w:rsid w:val="00610438"/>
    <w:rsid w:val="006114F6"/>
    <w:rsid w:val="00611B14"/>
    <w:rsid w:val="00613442"/>
    <w:rsid w:val="00613F69"/>
    <w:rsid w:val="00615475"/>
    <w:rsid w:val="0061551A"/>
    <w:rsid w:val="006157AB"/>
    <w:rsid w:val="0061605D"/>
    <w:rsid w:val="00617BE1"/>
    <w:rsid w:val="00621217"/>
    <w:rsid w:val="006227BA"/>
    <w:rsid w:val="00624939"/>
    <w:rsid w:val="00625180"/>
    <w:rsid w:val="0062685D"/>
    <w:rsid w:val="0063692E"/>
    <w:rsid w:val="00636A53"/>
    <w:rsid w:val="00640B94"/>
    <w:rsid w:val="00641214"/>
    <w:rsid w:val="006421C4"/>
    <w:rsid w:val="00642368"/>
    <w:rsid w:val="006424F0"/>
    <w:rsid w:val="00642BBB"/>
    <w:rsid w:val="00644FE7"/>
    <w:rsid w:val="00651910"/>
    <w:rsid w:val="00654A83"/>
    <w:rsid w:val="00654CB4"/>
    <w:rsid w:val="00655603"/>
    <w:rsid w:val="00656B00"/>
    <w:rsid w:val="006579C4"/>
    <w:rsid w:val="00660E49"/>
    <w:rsid w:val="006614D1"/>
    <w:rsid w:val="0066439C"/>
    <w:rsid w:val="0066629A"/>
    <w:rsid w:val="00672935"/>
    <w:rsid w:val="00677579"/>
    <w:rsid w:val="00683432"/>
    <w:rsid w:val="006870A3"/>
    <w:rsid w:val="00693D27"/>
    <w:rsid w:val="0069445E"/>
    <w:rsid w:val="006A4367"/>
    <w:rsid w:val="006A50D1"/>
    <w:rsid w:val="006A78A8"/>
    <w:rsid w:val="006A7B64"/>
    <w:rsid w:val="006B0808"/>
    <w:rsid w:val="006B152E"/>
    <w:rsid w:val="006B3453"/>
    <w:rsid w:val="006B35C9"/>
    <w:rsid w:val="006B6C94"/>
    <w:rsid w:val="006C239A"/>
    <w:rsid w:val="006C44DA"/>
    <w:rsid w:val="006D216D"/>
    <w:rsid w:val="006D44E4"/>
    <w:rsid w:val="006E289D"/>
    <w:rsid w:val="006E2C4C"/>
    <w:rsid w:val="006E383D"/>
    <w:rsid w:val="006E6BA4"/>
    <w:rsid w:val="00703332"/>
    <w:rsid w:val="0070441A"/>
    <w:rsid w:val="0070631B"/>
    <w:rsid w:val="00706A57"/>
    <w:rsid w:val="00706D8D"/>
    <w:rsid w:val="00707615"/>
    <w:rsid w:val="00711213"/>
    <w:rsid w:val="007137D0"/>
    <w:rsid w:val="00714F83"/>
    <w:rsid w:val="0071544E"/>
    <w:rsid w:val="00723430"/>
    <w:rsid w:val="00725D18"/>
    <w:rsid w:val="007266EE"/>
    <w:rsid w:val="00727827"/>
    <w:rsid w:val="00730757"/>
    <w:rsid w:val="00732D16"/>
    <w:rsid w:val="00734E45"/>
    <w:rsid w:val="007354E6"/>
    <w:rsid w:val="00737399"/>
    <w:rsid w:val="00737717"/>
    <w:rsid w:val="00740F65"/>
    <w:rsid w:val="00745E8E"/>
    <w:rsid w:val="00745EE9"/>
    <w:rsid w:val="00750C6E"/>
    <w:rsid w:val="0075377E"/>
    <w:rsid w:val="0075610E"/>
    <w:rsid w:val="00761C36"/>
    <w:rsid w:val="00764D70"/>
    <w:rsid w:val="0076707D"/>
    <w:rsid w:val="00767816"/>
    <w:rsid w:val="00767E1A"/>
    <w:rsid w:val="00770636"/>
    <w:rsid w:val="00777870"/>
    <w:rsid w:val="00777C11"/>
    <w:rsid w:val="00777F03"/>
    <w:rsid w:val="00792427"/>
    <w:rsid w:val="00793312"/>
    <w:rsid w:val="00796B4D"/>
    <w:rsid w:val="00797992"/>
    <w:rsid w:val="007A21E6"/>
    <w:rsid w:val="007A5DA0"/>
    <w:rsid w:val="007A714D"/>
    <w:rsid w:val="007B021B"/>
    <w:rsid w:val="007B20EB"/>
    <w:rsid w:val="007B5EDA"/>
    <w:rsid w:val="007C1298"/>
    <w:rsid w:val="007C14AE"/>
    <w:rsid w:val="007C47A4"/>
    <w:rsid w:val="007C4949"/>
    <w:rsid w:val="007C60FF"/>
    <w:rsid w:val="007C6419"/>
    <w:rsid w:val="007C6AD7"/>
    <w:rsid w:val="007D08B7"/>
    <w:rsid w:val="007D122A"/>
    <w:rsid w:val="007D3CA6"/>
    <w:rsid w:val="007D419D"/>
    <w:rsid w:val="007D6518"/>
    <w:rsid w:val="007D651C"/>
    <w:rsid w:val="007E0D7E"/>
    <w:rsid w:val="007E24CE"/>
    <w:rsid w:val="007E3F8A"/>
    <w:rsid w:val="007F3B1A"/>
    <w:rsid w:val="007F596E"/>
    <w:rsid w:val="007F6563"/>
    <w:rsid w:val="008119FB"/>
    <w:rsid w:val="008163FA"/>
    <w:rsid w:val="00816B17"/>
    <w:rsid w:val="00817063"/>
    <w:rsid w:val="00820D62"/>
    <w:rsid w:val="008211A9"/>
    <w:rsid w:val="008237B1"/>
    <w:rsid w:val="00824D50"/>
    <w:rsid w:val="008258B4"/>
    <w:rsid w:val="00831090"/>
    <w:rsid w:val="00832EA2"/>
    <w:rsid w:val="008335D0"/>
    <w:rsid w:val="00835238"/>
    <w:rsid w:val="00835510"/>
    <w:rsid w:val="00837295"/>
    <w:rsid w:val="00842AE5"/>
    <w:rsid w:val="008442ED"/>
    <w:rsid w:val="0085019C"/>
    <w:rsid w:val="00850930"/>
    <w:rsid w:val="0085739C"/>
    <w:rsid w:val="00857779"/>
    <w:rsid w:val="00861940"/>
    <w:rsid w:val="0086277D"/>
    <w:rsid w:val="0086361D"/>
    <w:rsid w:val="008653F5"/>
    <w:rsid w:val="008656A4"/>
    <w:rsid w:val="0086585A"/>
    <w:rsid w:val="0087468E"/>
    <w:rsid w:val="00881275"/>
    <w:rsid w:val="00886A1B"/>
    <w:rsid w:val="0089304E"/>
    <w:rsid w:val="00896864"/>
    <w:rsid w:val="008A0244"/>
    <w:rsid w:val="008A12F2"/>
    <w:rsid w:val="008A37BF"/>
    <w:rsid w:val="008A3B2D"/>
    <w:rsid w:val="008A7E20"/>
    <w:rsid w:val="008B1ADD"/>
    <w:rsid w:val="008B2367"/>
    <w:rsid w:val="008B2F7C"/>
    <w:rsid w:val="008B4A88"/>
    <w:rsid w:val="008B67C6"/>
    <w:rsid w:val="008B697E"/>
    <w:rsid w:val="008B698B"/>
    <w:rsid w:val="008B76A1"/>
    <w:rsid w:val="008C1388"/>
    <w:rsid w:val="008C2BA0"/>
    <w:rsid w:val="008C3407"/>
    <w:rsid w:val="008C4E01"/>
    <w:rsid w:val="008C5678"/>
    <w:rsid w:val="008C660B"/>
    <w:rsid w:val="008D0E36"/>
    <w:rsid w:val="008D0E73"/>
    <w:rsid w:val="008D12BF"/>
    <w:rsid w:val="008D34B2"/>
    <w:rsid w:val="008D3768"/>
    <w:rsid w:val="008D3F67"/>
    <w:rsid w:val="008E0278"/>
    <w:rsid w:val="008E0507"/>
    <w:rsid w:val="008E436D"/>
    <w:rsid w:val="008E45C6"/>
    <w:rsid w:val="008E5215"/>
    <w:rsid w:val="008F0B39"/>
    <w:rsid w:val="008F120E"/>
    <w:rsid w:val="008F18EC"/>
    <w:rsid w:val="008F320F"/>
    <w:rsid w:val="008F447B"/>
    <w:rsid w:val="008F4CDC"/>
    <w:rsid w:val="008F4E6E"/>
    <w:rsid w:val="008F69C6"/>
    <w:rsid w:val="008F6DDF"/>
    <w:rsid w:val="00900154"/>
    <w:rsid w:val="00904873"/>
    <w:rsid w:val="009066D0"/>
    <w:rsid w:val="00910209"/>
    <w:rsid w:val="00912BA2"/>
    <w:rsid w:val="00912BB5"/>
    <w:rsid w:val="00913D1E"/>
    <w:rsid w:val="00916016"/>
    <w:rsid w:val="00923A20"/>
    <w:rsid w:val="00924631"/>
    <w:rsid w:val="00925927"/>
    <w:rsid w:val="009268FB"/>
    <w:rsid w:val="00926C39"/>
    <w:rsid w:val="00927D6C"/>
    <w:rsid w:val="0093090A"/>
    <w:rsid w:val="009326E3"/>
    <w:rsid w:val="009377F3"/>
    <w:rsid w:val="00945CDD"/>
    <w:rsid w:val="00946D61"/>
    <w:rsid w:val="0095119E"/>
    <w:rsid w:val="00952223"/>
    <w:rsid w:val="00952937"/>
    <w:rsid w:val="00954C35"/>
    <w:rsid w:val="009605F3"/>
    <w:rsid w:val="0096287A"/>
    <w:rsid w:val="00963A96"/>
    <w:rsid w:val="009674D3"/>
    <w:rsid w:val="00975310"/>
    <w:rsid w:val="009755AC"/>
    <w:rsid w:val="0098011F"/>
    <w:rsid w:val="00981245"/>
    <w:rsid w:val="00981EF4"/>
    <w:rsid w:val="00990351"/>
    <w:rsid w:val="009922CB"/>
    <w:rsid w:val="009928AE"/>
    <w:rsid w:val="009973BD"/>
    <w:rsid w:val="009974E2"/>
    <w:rsid w:val="009A2325"/>
    <w:rsid w:val="009A2FAB"/>
    <w:rsid w:val="009A367A"/>
    <w:rsid w:val="009A40DC"/>
    <w:rsid w:val="009B502B"/>
    <w:rsid w:val="009B728E"/>
    <w:rsid w:val="009B7306"/>
    <w:rsid w:val="009C1615"/>
    <w:rsid w:val="009C2B0F"/>
    <w:rsid w:val="009C374B"/>
    <w:rsid w:val="009C40D5"/>
    <w:rsid w:val="009D1C55"/>
    <w:rsid w:val="009D29C7"/>
    <w:rsid w:val="009D42D8"/>
    <w:rsid w:val="009D447A"/>
    <w:rsid w:val="009D4D53"/>
    <w:rsid w:val="009D5C54"/>
    <w:rsid w:val="009D7280"/>
    <w:rsid w:val="009D7862"/>
    <w:rsid w:val="009E0064"/>
    <w:rsid w:val="009E1D14"/>
    <w:rsid w:val="009E3D58"/>
    <w:rsid w:val="009E4984"/>
    <w:rsid w:val="009E767E"/>
    <w:rsid w:val="009E7F51"/>
    <w:rsid w:val="009F5247"/>
    <w:rsid w:val="009F5AA2"/>
    <w:rsid w:val="009F68BE"/>
    <w:rsid w:val="00A012FD"/>
    <w:rsid w:val="00A05AD6"/>
    <w:rsid w:val="00A05E3D"/>
    <w:rsid w:val="00A153CC"/>
    <w:rsid w:val="00A164DA"/>
    <w:rsid w:val="00A174FB"/>
    <w:rsid w:val="00A17E76"/>
    <w:rsid w:val="00A24E50"/>
    <w:rsid w:val="00A2517C"/>
    <w:rsid w:val="00A257E4"/>
    <w:rsid w:val="00A26349"/>
    <w:rsid w:val="00A30E94"/>
    <w:rsid w:val="00A32855"/>
    <w:rsid w:val="00A33C2B"/>
    <w:rsid w:val="00A360C5"/>
    <w:rsid w:val="00A370E0"/>
    <w:rsid w:val="00A40089"/>
    <w:rsid w:val="00A402A1"/>
    <w:rsid w:val="00A4109D"/>
    <w:rsid w:val="00A413C5"/>
    <w:rsid w:val="00A41569"/>
    <w:rsid w:val="00A41BDE"/>
    <w:rsid w:val="00A43841"/>
    <w:rsid w:val="00A440FC"/>
    <w:rsid w:val="00A443CC"/>
    <w:rsid w:val="00A50175"/>
    <w:rsid w:val="00A5135D"/>
    <w:rsid w:val="00A5231B"/>
    <w:rsid w:val="00A555EE"/>
    <w:rsid w:val="00A604E6"/>
    <w:rsid w:val="00A60FAB"/>
    <w:rsid w:val="00A61104"/>
    <w:rsid w:val="00A62EBF"/>
    <w:rsid w:val="00A651BD"/>
    <w:rsid w:val="00A664F6"/>
    <w:rsid w:val="00A6781E"/>
    <w:rsid w:val="00A70540"/>
    <w:rsid w:val="00A709AA"/>
    <w:rsid w:val="00A72C04"/>
    <w:rsid w:val="00A828A5"/>
    <w:rsid w:val="00A87707"/>
    <w:rsid w:val="00A913B0"/>
    <w:rsid w:val="00A968BA"/>
    <w:rsid w:val="00A97FA9"/>
    <w:rsid w:val="00AA3782"/>
    <w:rsid w:val="00AA62A0"/>
    <w:rsid w:val="00AB0F9F"/>
    <w:rsid w:val="00AB1159"/>
    <w:rsid w:val="00AB173E"/>
    <w:rsid w:val="00AB64AF"/>
    <w:rsid w:val="00AC3FA1"/>
    <w:rsid w:val="00AC4238"/>
    <w:rsid w:val="00AC7094"/>
    <w:rsid w:val="00AD23C8"/>
    <w:rsid w:val="00AD60E3"/>
    <w:rsid w:val="00AD7FF1"/>
    <w:rsid w:val="00AE040E"/>
    <w:rsid w:val="00AE08F0"/>
    <w:rsid w:val="00AE1EB1"/>
    <w:rsid w:val="00AE61D3"/>
    <w:rsid w:val="00AE6D35"/>
    <w:rsid w:val="00AF5175"/>
    <w:rsid w:val="00AF61F0"/>
    <w:rsid w:val="00AF6286"/>
    <w:rsid w:val="00AF7DDB"/>
    <w:rsid w:val="00B03164"/>
    <w:rsid w:val="00B033E7"/>
    <w:rsid w:val="00B034C5"/>
    <w:rsid w:val="00B050EF"/>
    <w:rsid w:val="00B055BD"/>
    <w:rsid w:val="00B10398"/>
    <w:rsid w:val="00B1105D"/>
    <w:rsid w:val="00B11280"/>
    <w:rsid w:val="00B13E2D"/>
    <w:rsid w:val="00B13EEE"/>
    <w:rsid w:val="00B20252"/>
    <w:rsid w:val="00B21891"/>
    <w:rsid w:val="00B25A5F"/>
    <w:rsid w:val="00B25DEB"/>
    <w:rsid w:val="00B27DBF"/>
    <w:rsid w:val="00B31997"/>
    <w:rsid w:val="00B34C74"/>
    <w:rsid w:val="00B3551A"/>
    <w:rsid w:val="00B42FA8"/>
    <w:rsid w:val="00B45BFA"/>
    <w:rsid w:val="00B4737A"/>
    <w:rsid w:val="00B474D2"/>
    <w:rsid w:val="00B50DEF"/>
    <w:rsid w:val="00B51A11"/>
    <w:rsid w:val="00B51AA2"/>
    <w:rsid w:val="00B52E63"/>
    <w:rsid w:val="00B53386"/>
    <w:rsid w:val="00B53538"/>
    <w:rsid w:val="00B54E56"/>
    <w:rsid w:val="00B562E4"/>
    <w:rsid w:val="00B60265"/>
    <w:rsid w:val="00B6215E"/>
    <w:rsid w:val="00B63C56"/>
    <w:rsid w:val="00B64783"/>
    <w:rsid w:val="00B67970"/>
    <w:rsid w:val="00B70FBE"/>
    <w:rsid w:val="00B72E57"/>
    <w:rsid w:val="00B73BF9"/>
    <w:rsid w:val="00B75B44"/>
    <w:rsid w:val="00B76195"/>
    <w:rsid w:val="00B76B09"/>
    <w:rsid w:val="00B76D5E"/>
    <w:rsid w:val="00B77345"/>
    <w:rsid w:val="00B77CC3"/>
    <w:rsid w:val="00B82DB7"/>
    <w:rsid w:val="00B83539"/>
    <w:rsid w:val="00B84BFE"/>
    <w:rsid w:val="00B85FCD"/>
    <w:rsid w:val="00B87438"/>
    <w:rsid w:val="00B9024E"/>
    <w:rsid w:val="00B902A2"/>
    <w:rsid w:val="00B91119"/>
    <w:rsid w:val="00B94D36"/>
    <w:rsid w:val="00B95A67"/>
    <w:rsid w:val="00BA0533"/>
    <w:rsid w:val="00BA2439"/>
    <w:rsid w:val="00BA3CAB"/>
    <w:rsid w:val="00BA491B"/>
    <w:rsid w:val="00BA7309"/>
    <w:rsid w:val="00BB2F45"/>
    <w:rsid w:val="00BB5DE2"/>
    <w:rsid w:val="00BB6B63"/>
    <w:rsid w:val="00BB782E"/>
    <w:rsid w:val="00BC00DF"/>
    <w:rsid w:val="00BC0171"/>
    <w:rsid w:val="00BC04F4"/>
    <w:rsid w:val="00BC338A"/>
    <w:rsid w:val="00BC3AA6"/>
    <w:rsid w:val="00BD0709"/>
    <w:rsid w:val="00BD0B0C"/>
    <w:rsid w:val="00BD0D01"/>
    <w:rsid w:val="00BD277C"/>
    <w:rsid w:val="00BD49A1"/>
    <w:rsid w:val="00BD4F01"/>
    <w:rsid w:val="00BD70A4"/>
    <w:rsid w:val="00BE06EC"/>
    <w:rsid w:val="00BE32A6"/>
    <w:rsid w:val="00BE7694"/>
    <w:rsid w:val="00BF0D9C"/>
    <w:rsid w:val="00BF1015"/>
    <w:rsid w:val="00BF315F"/>
    <w:rsid w:val="00BF453D"/>
    <w:rsid w:val="00BF7D98"/>
    <w:rsid w:val="00C01B1F"/>
    <w:rsid w:val="00C030F0"/>
    <w:rsid w:val="00C03248"/>
    <w:rsid w:val="00C14DBB"/>
    <w:rsid w:val="00C1591E"/>
    <w:rsid w:val="00C219A3"/>
    <w:rsid w:val="00C21E3A"/>
    <w:rsid w:val="00C21E91"/>
    <w:rsid w:val="00C23790"/>
    <w:rsid w:val="00C23851"/>
    <w:rsid w:val="00C24151"/>
    <w:rsid w:val="00C3400F"/>
    <w:rsid w:val="00C37878"/>
    <w:rsid w:val="00C42514"/>
    <w:rsid w:val="00C43DB7"/>
    <w:rsid w:val="00C503EC"/>
    <w:rsid w:val="00C50A68"/>
    <w:rsid w:val="00C53C34"/>
    <w:rsid w:val="00C54DA4"/>
    <w:rsid w:val="00C57D37"/>
    <w:rsid w:val="00C7165B"/>
    <w:rsid w:val="00C74931"/>
    <w:rsid w:val="00C75470"/>
    <w:rsid w:val="00C758A1"/>
    <w:rsid w:val="00C76ABB"/>
    <w:rsid w:val="00C814E0"/>
    <w:rsid w:val="00C83921"/>
    <w:rsid w:val="00C83DF6"/>
    <w:rsid w:val="00C846CA"/>
    <w:rsid w:val="00C85127"/>
    <w:rsid w:val="00C85ACA"/>
    <w:rsid w:val="00C91DD8"/>
    <w:rsid w:val="00C92340"/>
    <w:rsid w:val="00CA0FC2"/>
    <w:rsid w:val="00CA2105"/>
    <w:rsid w:val="00CA2572"/>
    <w:rsid w:val="00CA40B9"/>
    <w:rsid w:val="00CA4261"/>
    <w:rsid w:val="00CA461D"/>
    <w:rsid w:val="00CA698C"/>
    <w:rsid w:val="00CA768E"/>
    <w:rsid w:val="00CA7D8C"/>
    <w:rsid w:val="00CC14EE"/>
    <w:rsid w:val="00CC157C"/>
    <w:rsid w:val="00CC22E1"/>
    <w:rsid w:val="00CC3BA2"/>
    <w:rsid w:val="00CC7177"/>
    <w:rsid w:val="00CC71B1"/>
    <w:rsid w:val="00CC77F6"/>
    <w:rsid w:val="00CD3BBF"/>
    <w:rsid w:val="00CD5F29"/>
    <w:rsid w:val="00CD610C"/>
    <w:rsid w:val="00CD6E4E"/>
    <w:rsid w:val="00CE25BB"/>
    <w:rsid w:val="00CE34A7"/>
    <w:rsid w:val="00CE5D77"/>
    <w:rsid w:val="00CE7B96"/>
    <w:rsid w:val="00CF1689"/>
    <w:rsid w:val="00CF5B23"/>
    <w:rsid w:val="00CF6625"/>
    <w:rsid w:val="00CF6707"/>
    <w:rsid w:val="00CF7CA5"/>
    <w:rsid w:val="00D002A8"/>
    <w:rsid w:val="00D016F4"/>
    <w:rsid w:val="00D0300B"/>
    <w:rsid w:val="00D05842"/>
    <w:rsid w:val="00D07982"/>
    <w:rsid w:val="00D07D53"/>
    <w:rsid w:val="00D07F9B"/>
    <w:rsid w:val="00D10F4E"/>
    <w:rsid w:val="00D13929"/>
    <w:rsid w:val="00D17D4A"/>
    <w:rsid w:val="00D20CD5"/>
    <w:rsid w:val="00D20EE1"/>
    <w:rsid w:val="00D219A3"/>
    <w:rsid w:val="00D24A2E"/>
    <w:rsid w:val="00D24B14"/>
    <w:rsid w:val="00D251F9"/>
    <w:rsid w:val="00D25B92"/>
    <w:rsid w:val="00D26771"/>
    <w:rsid w:val="00D26A55"/>
    <w:rsid w:val="00D26BB2"/>
    <w:rsid w:val="00D273EE"/>
    <w:rsid w:val="00D27D0F"/>
    <w:rsid w:val="00D31F85"/>
    <w:rsid w:val="00D32401"/>
    <w:rsid w:val="00D331A2"/>
    <w:rsid w:val="00D351B3"/>
    <w:rsid w:val="00D3551E"/>
    <w:rsid w:val="00D3570C"/>
    <w:rsid w:val="00D37130"/>
    <w:rsid w:val="00D37343"/>
    <w:rsid w:val="00D41FBC"/>
    <w:rsid w:val="00D46114"/>
    <w:rsid w:val="00D52569"/>
    <w:rsid w:val="00D52FC8"/>
    <w:rsid w:val="00D54728"/>
    <w:rsid w:val="00D56421"/>
    <w:rsid w:val="00D5774C"/>
    <w:rsid w:val="00D64C2D"/>
    <w:rsid w:val="00D659E3"/>
    <w:rsid w:val="00D70ACF"/>
    <w:rsid w:val="00D7365A"/>
    <w:rsid w:val="00D75F4A"/>
    <w:rsid w:val="00D77F03"/>
    <w:rsid w:val="00D809E9"/>
    <w:rsid w:val="00D81EB9"/>
    <w:rsid w:val="00D82309"/>
    <w:rsid w:val="00D85850"/>
    <w:rsid w:val="00D85C61"/>
    <w:rsid w:val="00D86B35"/>
    <w:rsid w:val="00D87462"/>
    <w:rsid w:val="00D87E77"/>
    <w:rsid w:val="00D9414F"/>
    <w:rsid w:val="00D95B9C"/>
    <w:rsid w:val="00D95EEF"/>
    <w:rsid w:val="00DA0D79"/>
    <w:rsid w:val="00DA0F81"/>
    <w:rsid w:val="00DA171C"/>
    <w:rsid w:val="00DA2D14"/>
    <w:rsid w:val="00DA7BD0"/>
    <w:rsid w:val="00DB0F03"/>
    <w:rsid w:val="00DB170B"/>
    <w:rsid w:val="00DB4666"/>
    <w:rsid w:val="00DB689C"/>
    <w:rsid w:val="00DB7063"/>
    <w:rsid w:val="00DC44A6"/>
    <w:rsid w:val="00DC48E1"/>
    <w:rsid w:val="00DC4EE3"/>
    <w:rsid w:val="00DC508A"/>
    <w:rsid w:val="00DC5912"/>
    <w:rsid w:val="00DC5B23"/>
    <w:rsid w:val="00DD062C"/>
    <w:rsid w:val="00DD2835"/>
    <w:rsid w:val="00DD5451"/>
    <w:rsid w:val="00DD5FB4"/>
    <w:rsid w:val="00DD61A3"/>
    <w:rsid w:val="00DD6961"/>
    <w:rsid w:val="00DE175B"/>
    <w:rsid w:val="00DE24EC"/>
    <w:rsid w:val="00DE4FAF"/>
    <w:rsid w:val="00DF1FD1"/>
    <w:rsid w:val="00DF22D2"/>
    <w:rsid w:val="00DF6F65"/>
    <w:rsid w:val="00DF7990"/>
    <w:rsid w:val="00E000FC"/>
    <w:rsid w:val="00E03720"/>
    <w:rsid w:val="00E1273E"/>
    <w:rsid w:val="00E13EED"/>
    <w:rsid w:val="00E141E5"/>
    <w:rsid w:val="00E1754D"/>
    <w:rsid w:val="00E17983"/>
    <w:rsid w:val="00E20468"/>
    <w:rsid w:val="00E20E93"/>
    <w:rsid w:val="00E219E7"/>
    <w:rsid w:val="00E21AAA"/>
    <w:rsid w:val="00E22BA4"/>
    <w:rsid w:val="00E2369F"/>
    <w:rsid w:val="00E2623A"/>
    <w:rsid w:val="00E324BA"/>
    <w:rsid w:val="00E35664"/>
    <w:rsid w:val="00E36262"/>
    <w:rsid w:val="00E427DC"/>
    <w:rsid w:val="00E44A64"/>
    <w:rsid w:val="00E46A25"/>
    <w:rsid w:val="00E47EDA"/>
    <w:rsid w:val="00E50B12"/>
    <w:rsid w:val="00E52898"/>
    <w:rsid w:val="00E54525"/>
    <w:rsid w:val="00E609E6"/>
    <w:rsid w:val="00E62327"/>
    <w:rsid w:val="00E6273C"/>
    <w:rsid w:val="00E62EAC"/>
    <w:rsid w:val="00E636DB"/>
    <w:rsid w:val="00E66B63"/>
    <w:rsid w:val="00E73C13"/>
    <w:rsid w:val="00E8001B"/>
    <w:rsid w:val="00E80796"/>
    <w:rsid w:val="00E81154"/>
    <w:rsid w:val="00E81D19"/>
    <w:rsid w:val="00E82386"/>
    <w:rsid w:val="00E8461A"/>
    <w:rsid w:val="00E8655A"/>
    <w:rsid w:val="00E86641"/>
    <w:rsid w:val="00E86C85"/>
    <w:rsid w:val="00E871BF"/>
    <w:rsid w:val="00E876A8"/>
    <w:rsid w:val="00E87F7A"/>
    <w:rsid w:val="00E91F92"/>
    <w:rsid w:val="00E93321"/>
    <w:rsid w:val="00E9551D"/>
    <w:rsid w:val="00EA1CD5"/>
    <w:rsid w:val="00EA2A7D"/>
    <w:rsid w:val="00EA2DE4"/>
    <w:rsid w:val="00EA30CE"/>
    <w:rsid w:val="00EA3842"/>
    <w:rsid w:val="00EA5843"/>
    <w:rsid w:val="00EA5E3E"/>
    <w:rsid w:val="00EA6973"/>
    <w:rsid w:val="00EB07F4"/>
    <w:rsid w:val="00EB19E3"/>
    <w:rsid w:val="00EB1DCA"/>
    <w:rsid w:val="00EB248F"/>
    <w:rsid w:val="00EB27C8"/>
    <w:rsid w:val="00EB33FC"/>
    <w:rsid w:val="00EB63DC"/>
    <w:rsid w:val="00EC60DE"/>
    <w:rsid w:val="00EC6BA1"/>
    <w:rsid w:val="00EC7CB5"/>
    <w:rsid w:val="00ED29CC"/>
    <w:rsid w:val="00ED3628"/>
    <w:rsid w:val="00ED4B90"/>
    <w:rsid w:val="00ED559C"/>
    <w:rsid w:val="00EE0E97"/>
    <w:rsid w:val="00EE3235"/>
    <w:rsid w:val="00EE6BF5"/>
    <w:rsid w:val="00EF4B66"/>
    <w:rsid w:val="00EF57EE"/>
    <w:rsid w:val="00EF753E"/>
    <w:rsid w:val="00F01FA9"/>
    <w:rsid w:val="00F02526"/>
    <w:rsid w:val="00F04D1C"/>
    <w:rsid w:val="00F0771B"/>
    <w:rsid w:val="00F10F18"/>
    <w:rsid w:val="00F12246"/>
    <w:rsid w:val="00F12658"/>
    <w:rsid w:val="00F13FD5"/>
    <w:rsid w:val="00F16940"/>
    <w:rsid w:val="00F16F80"/>
    <w:rsid w:val="00F17F60"/>
    <w:rsid w:val="00F20F6D"/>
    <w:rsid w:val="00F212E5"/>
    <w:rsid w:val="00F218A2"/>
    <w:rsid w:val="00F2203D"/>
    <w:rsid w:val="00F223E6"/>
    <w:rsid w:val="00F24797"/>
    <w:rsid w:val="00F25883"/>
    <w:rsid w:val="00F26F74"/>
    <w:rsid w:val="00F305F7"/>
    <w:rsid w:val="00F306B1"/>
    <w:rsid w:val="00F3475C"/>
    <w:rsid w:val="00F34950"/>
    <w:rsid w:val="00F3579C"/>
    <w:rsid w:val="00F377E8"/>
    <w:rsid w:val="00F41039"/>
    <w:rsid w:val="00F42315"/>
    <w:rsid w:val="00F42891"/>
    <w:rsid w:val="00F469D9"/>
    <w:rsid w:val="00F474D3"/>
    <w:rsid w:val="00F50313"/>
    <w:rsid w:val="00F53A78"/>
    <w:rsid w:val="00F53F42"/>
    <w:rsid w:val="00F569DF"/>
    <w:rsid w:val="00F60CD3"/>
    <w:rsid w:val="00F62B25"/>
    <w:rsid w:val="00F63B94"/>
    <w:rsid w:val="00F6458F"/>
    <w:rsid w:val="00F65C5D"/>
    <w:rsid w:val="00F740CF"/>
    <w:rsid w:val="00F74D45"/>
    <w:rsid w:val="00F82B09"/>
    <w:rsid w:val="00F84BE1"/>
    <w:rsid w:val="00F876D6"/>
    <w:rsid w:val="00F87ED9"/>
    <w:rsid w:val="00F96348"/>
    <w:rsid w:val="00F96D18"/>
    <w:rsid w:val="00FA0BD2"/>
    <w:rsid w:val="00FA2339"/>
    <w:rsid w:val="00FA361B"/>
    <w:rsid w:val="00FA5ABB"/>
    <w:rsid w:val="00FA5F22"/>
    <w:rsid w:val="00FA6305"/>
    <w:rsid w:val="00FB0A83"/>
    <w:rsid w:val="00FB10D0"/>
    <w:rsid w:val="00FB1A4D"/>
    <w:rsid w:val="00FB21BA"/>
    <w:rsid w:val="00FB66C5"/>
    <w:rsid w:val="00FC59F6"/>
    <w:rsid w:val="00FD07D4"/>
    <w:rsid w:val="00FD4BD8"/>
    <w:rsid w:val="00FD5CBE"/>
    <w:rsid w:val="00FE4CF8"/>
    <w:rsid w:val="00FE4F4D"/>
    <w:rsid w:val="00FE6697"/>
    <w:rsid w:val="00FE68F0"/>
    <w:rsid w:val="00FE7769"/>
    <w:rsid w:val="00FF0313"/>
    <w:rsid w:val="00FF08D3"/>
    <w:rsid w:val="00FF0ACE"/>
    <w:rsid w:val="00FF6010"/>
  </w:rsids>
  <m:mathPr>
    <m:mathFont m:val="Cambria Math"/>
    <m:brkBin m:val="before"/>
    <m:brkBinSub m:val="--"/>
    <m:smallFrac m:val="0"/>
    <m:dispDef/>
    <m:lMargin m:val="43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9B63C3-FA35-4313-A793-9C3BDA20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E27"/>
    <w:pPr>
      <w:autoSpaceDE w:val="0"/>
      <w:autoSpaceDN w:val="0"/>
    </w:pPr>
    <w:rPr>
      <w:lang w:eastAsia="en-US"/>
    </w:r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ibliography">
    <w:name w:val="Bibliography"/>
    <w:basedOn w:val="Normal"/>
    <w:next w:val="Normal"/>
    <w:uiPriority w:val="37"/>
    <w:unhideWhenUsed/>
    <w:rsid w:val="00CF6707"/>
    <w:pPr>
      <w:tabs>
        <w:tab w:val="left" w:pos="384"/>
      </w:tabs>
      <w:ind w:left="384" w:hanging="384"/>
    </w:pPr>
  </w:style>
  <w:style w:type="character" w:styleId="PlaceholderText">
    <w:name w:val="Placeholder Text"/>
    <w:basedOn w:val="DefaultParagraphFont"/>
    <w:uiPriority w:val="99"/>
    <w:semiHidden/>
    <w:rsid w:val="00835238"/>
    <w:rPr>
      <w:color w:val="808080"/>
    </w:rPr>
  </w:style>
  <w:style w:type="table" w:styleId="TableGrid">
    <w:name w:val="Table Grid"/>
    <w:basedOn w:val="TableNormal"/>
    <w:rsid w:val="00E871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D342D"/>
    <w:rPr>
      <w:i/>
      <w:iCs/>
      <w:lang w:eastAsia="en-US"/>
    </w:rPr>
  </w:style>
  <w:style w:type="paragraph" w:styleId="BalloonText">
    <w:name w:val="Balloon Text"/>
    <w:basedOn w:val="Normal"/>
    <w:link w:val="BalloonTextChar"/>
    <w:rsid w:val="00ED559C"/>
    <w:rPr>
      <w:rFonts w:ascii="Segoe UI" w:hAnsi="Segoe UI" w:cs="Segoe UI"/>
      <w:sz w:val="18"/>
      <w:szCs w:val="18"/>
    </w:rPr>
  </w:style>
  <w:style w:type="character" w:customStyle="1" w:styleId="BalloonTextChar">
    <w:name w:val="Balloon Text Char"/>
    <w:basedOn w:val="DefaultParagraphFont"/>
    <w:link w:val="BalloonText"/>
    <w:rsid w:val="00ED559C"/>
    <w:rPr>
      <w:rFonts w:ascii="Segoe UI" w:hAnsi="Segoe UI" w:cs="Segoe UI"/>
      <w:sz w:val="18"/>
      <w:szCs w:val="18"/>
      <w:lang w:eastAsia="en-US"/>
    </w:rPr>
  </w:style>
  <w:style w:type="paragraph" w:styleId="NormalWeb">
    <w:name w:val="Normal (Web)"/>
    <w:basedOn w:val="Normal"/>
    <w:uiPriority w:val="99"/>
    <w:unhideWhenUsed/>
    <w:rsid w:val="00817063"/>
    <w:pPr>
      <w:autoSpaceDE/>
      <w:autoSpaceDN/>
      <w:spacing w:before="100" w:beforeAutospacing="1" w:after="100" w:afterAutospacing="1"/>
    </w:pPr>
    <w:rPr>
      <w:rFonts w:eastAsia="Times New Roman"/>
      <w:sz w:val="24"/>
      <w:szCs w:val="24"/>
      <w:lang w:val="en-CA" w:eastAsia="zh-CN"/>
    </w:rPr>
  </w:style>
  <w:style w:type="paragraph" w:styleId="ListParagraph">
    <w:name w:val="List Paragraph"/>
    <w:basedOn w:val="Normal"/>
    <w:uiPriority w:val="34"/>
    <w:qFormat/>
    <w:rsid w:val="00EA30CE"/>
    <w:pPr>
      <w:ind w:left="720"/>
      <w:contextualSpacing/>
    </w:pPr>
  </w:style>
  <w:style w:type="character" w:styleId="Emphasis">
    <w:name w:val="Emphasis"/>
    <w:basedOn w:val="DefaultParagraphFont"/>
    <w:uiPriority w:val="20"/>
    <w:qFormat/>
    <w:rsid w:val="00541D28"/>
    <w:rPr>
      <w:i/>
      <w:iCs/>
    </w:rPr>
  </w:style>
  <w:style w:type="character" w:customStyle="1" w:styleId="apple-converted-space">
    <w:name w:val="apple-converted-space"/>
    <w:basedOn w:val="DefaultParagraphFont"/>
    <w:rsid w:val="00541D28"/>
  </w:style>
  <w:style w:type="character" w:customStyle="1" w:styleId="MTEquationSection">
    <w:name w:val="MTEquationSection"/>
    <w:basedOn w:val="DefaultParagraphFont"/>
    <w:rsid w:val="00E66B63"/>
    <w:rPr>
      <w:vanish/>
      <w:color w:val="FF0000"/>
      <w:sz w:val="2"/>
      <w:szCs w:val="18"/>
    </w:rPr>
  </w:style>
  <w:style w:type="table" w:customStyle="1" w:styleId="MTEBNumberedEquation">
    <w:name w:val="MTEBNumberedEquation"/>
    <w:basedOn w:val="TableNormal"/>
    <w:rsid w:val="00E66B63"/>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paragraph" w:customStyle="1" w:styleId="MTDisplayEquation">
    <w:name w:val="MTDisplayEquation"/>
    <w:basedOn w:val="Normal"/>
    <w:next w:val="Normal"/>
    <w:link w:val="MTDisplayEquationChar"/>
    <w:rsid w:val="008119FB"/>
    <w:pPr>
      <w:tabs>
        <w:tab w:val="center" w:pos="2440"/>
        <w:tab w:val="right" w:pos="4900"/>
      </w:tabs>
    </w:pPr>
  </w:style>
  <w:style w:type="character" w:customStyle="1" w:styleId="MTDisplayEquationChar">
    <w:name w:val="MTDisplayEquation Char"/>
    <w:basedOn w:val="DefaultParagraphFont"/>
    <w:link w:val="MTDisplayEquation"/>
    <w:rsid w:val="008119FB"/>
    <w:rPr>
      <w:lang w:eastAsia="en-US"/>
    </w:rPr>
  </w:style>
  <w:style w:type="character" w:customStyle="1" w:styleId="Heading1Char">
    <w:name w:val="Heading 1 Char"/>
    <w:basedOn w:val="DefaultParagraphFont"/>
    <w:link w:val="Heading1"/>
    <w:rsid w:val="008F0B39"/>
    <w:rPr>
      <w:smallCaps/>
      <w:kern w:val="28"/>
      <w:lang w:eastAsia="en-US"/>
    </w:rPr>
  </w:style>
  <w:style w:type="character" w:customStyle="1" w:styleId="FooterChar">
    <w:name w:val="Footer Char"/>
    <w:basedOn w:val="DefaultParagraphFont"/>
    <w:link w:val="Footer"/>
    <w:uiPriority w:val="99"/>
    <w:rsid w:val="004951C8"/>
    <w:rPr>
      <w:lang w:eastAsia="en-US"/>
    </w:rPr>
  </w:style>
  <w:style w:type="character" w:customStyle="1" w:styleId="Heading5Char">
    <w:name w:val="Heading 5 Char"/>
    <w:basedOn w:val="DefaultParagraphFont"/>
    <w:link w:val="Heading5"/>
    <w:rsid w:val="00AF7DDB"/>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2363">
      <w:bodyDiv w:val="1"/>
      <w:marLeft w:val="0"/>
      <w:marRight w:val="0"/>
      <w:marTop w:val="0"/>
      <w:marBottom w:val="0"/>
      <w:divBdr>
        <w:top w:val="none" w:sz="0" w:space="0" w:color="auto"/>
        <w:left w:val="none" w:sz="0" w:space="0" w:color="auto"/>
        <w:bottom w:val="none" w:sz="0" w:space="0" w:color="auto"/>
        <w:right w:val="none" w:sz="0" w:space="0" w:color="auto"/>
      </w:divBdr>
    </w:div>
    <w:div w:id="28803016">
      <w:bodyDiv w:val="1"/>
      <w:marLeft w:val="0"/>
      <w:marRight w:val="0"/>
      <w:marTop w:val="0"/>
      <w:marBottom w:val="0"/>
      <w:divBdr>
        <w:top w:val="none" w:sz="0" w:space="0" w:color="auto"/>
        <w:left w:val="none" w:sz="0" w:space="0" w:color="auto"/>
        <w:bottom w:val="none" w:sz="0" w:space="0" w:color="auto"/>
        <w:right w:val="none" w:sz="0" w:space="0" w:color="auto"/>
      </w:divBdr>
    </w:div>
    <w:div w:id="40977870">
      <w:bodyDiv w:val="1"/>
      <w:marLeft w:val="0"/>
      <w:marRight w:val="0"/>
      <w:marTop w:val="0"/>
      <w:marBottom w:val="0"/>
      <w:divBdr>
        <w:top w:val="none" w:sz="0" w:space="0" w:color="auto"/>
        <w:left w:val="none" w:sz="0" w:space="0" w:color="auto"/>
        <w:bottom w:val="none" w:sz="0" w:space="0" w:color="auto"/>
        <w:right w:val="none" w:sz="0" w:space="0" w:color="auto"/>
      </w:divBdr>
    </w:div>
    <w:div w:id="51928371">
      <w:bodyDiv w:val="1"/>
      <w:marLeft w:val="0"/>
      <w:marRight w:val="0"/>
      <w:marTop w:val="0"/>
      <w:marBottom w:val="0"/>
      <w:divBdr>
        <w:top w:val="none" w:sz="0" w:space="0" w:color="auto"/>
        <w:left w:val="none" w:sz="0" w:space="0" w:color="auto"/>
        <w:bottom w:val="none" w:sz="0" w:space="0" w:color="auto"/>
        <w:right w:val="none" w:sz="0" w:space="0" w:color="auto"/>
      </w:divBdr>
    </w:div>
    <w:div w:id="128863018">
      <w:bodyDiv w:val="1"/>
      <w:marLeft w:val="0"/>
      <w:marRight w:val="0"/>
      <w:marTop w:val="0"/>
      <w:marBottom w:val="0"/>
      <w:divBdr>
        <w:top w:val="none" w:sz="0" w:space="0" w:color="auto"/>
        <w:left w:val="none" w:sz="0" w:space="0" w:color="auto"/>
        <w:bottom w:val="none" w:sz="0" w:space="0" w:color="auto"/>
        <w:right w:val="none" w:sz="0" w:space="0" w:color="auto"/>
      </w:divBdr>
    </w:div>
    <w:div w:id="165175024">
      <w:bodyDiv w:val="1"/>
      <w:marLeft w:val="0"/>
      <w:marRight w:val="0"/>
      <w:marTop w:val="0"/>
      <w:marBottom w:val="0"/>
      <w:divBdr>
        <w:top w:val="none" w:sz="0" w:space="0" w:color="auto"/>
        <w:left w:val="none" w:sz="0" w:space="0" w:color="auto"/>
        <w:bottom w:val="none" w:sz="0" w:space="0" w:color="auto"/>
        <w:right w:val="none" w:sz="0" w:space="0" w:color="auto"/>
      </w:divBdr>
    </w:div>
    <w:div w:id="205872878">
      <w:bodyDiv w:val="1"/>
      <w:marLeft w:val="0"/>
      <w:marRight w:val="0"/>
      <w:marTop w:val="0"/>
      <w:marBottom w:val="0"/>
      <w:divBdr>
        <w:top w:val="none" w:sz="0" w:space="0" w:color="auto"/>
        <w:left w:val="none" w:sz="0" w:space="0" w:color="auto"/>
        <w:bottom w:val="none" w:sz="0" w:space="0" w:color="auto"/>
        <w:right w:val="none" w:sz="0" w:space="0" w:color="auto"/>
      </w:divBdr>
    </w:div>
    <w:div w:id="240720739">
      <w:bodyDiv w:val="1"/>
      <w:marLeft w:val="0"/>
      <w:marRight w:val="0"/>
      <w:marTop w:val="0"/>
      <w:marBottom w:val="0"/>
      <w:divBdr>
        <w:top w:val="none" w:sz="0" w:space="0" w:color="auto"/>
        <w:left w:val="none" w:sz="0" w:space="0" w:color="auto"/>
        <w:bottom w:val="none" w:sz="0" w:space="0" w:color="auto"/>
        <w:right w:val="none" w:sz="0" w:space="0" w:color="auto"/>
      </w:divBdr>
    </w:div>
    <w:div w:id="273487699">
      <w:bodyDiv w:val="1"/>
      <w:marLeft w:val="0"/>
      <w:marRight w:val="0"/>
      <w:marTop w:val="0"/>
      <w:marBottom w:val="0"/>
      <w:divBdr>
        <w:top w:val="none" w:sz="0" w:space="0" w:color="auto"/>
        <w:left w:val="none" w:sz="0" w:space="0" w:color="auto"/>
        <w:bottom w:val="none" w:sz="0" w:space="0" w:color="auto"/>
        <w:right w:val="none" w:sz="0" w:space="0" w:color="auto"/>
      </w:divBdr>
    </w:div>
    <w:div w:id="292910717">
      <w:bodyDiv w:val="1"/>
      <w:marLeft w:val="0"/>
      <w:marRight w:val="0"/>
      <w:marTop w:val="0"/>
      <w:marBottom w:val="0"/>
      <w:divBdr>
        <w:top w:val="none" w:sz="0" w:space="0" w:color="auto"/>
        <w:left w:val="none" w:sz="0" w:space="0" w:color="auto"/>
        <w:bottom w:val="none" w:sz="0" w:space="0" w:color="auto"/>
        <w:right w:val="none" w:sz="0" w:space="0" w:color="auto"/>
      </w:divBdr>
    </w:div>
    <w:div w:id="364870825">
      <w:bodyDiv w:val="1"/>
      <w:marLeft w:val="0"/>
      <w:marRight w:val="0"/>
      <w:marTop w:val="0"/>
      <w:marBottom w:val="0"/>
      <w:divBdr>
        <w:top w:val="none" w:sz="0" w:space="0" w:color="auto"/>
        <w:left w:val="none" w:sz="0" w:space="0" w:color="auto"/>
        <w:bottom w:val="none" w:sz="0" w:space="0" w:color="auto"/>
        <w:right w:val="none" w:sz="0" w:space="0" w:color="auto"/>
      </w:divBdr>
    </w:div>
    <w:div w:id="416099255">
      <w:bodyDiv w:val="1"/>
      <w:marLeft w:val="0"/>
      <w:marRight w:val="0"/>
      <w:marTop w:val="0"/>
      <w:marBottom w:val="0"/>
      <w:divBdr>
        <w:top w:val="none" w:sz="0" w:space="0" w:color="auto"/>
        <w:left w:val="none" w:sz="0" w:space="0" w:color="auto"/>
        <w:bottom w:val="none" w:sz="0" w:space="0" w:color="auto"/>
        <w:right w:val="none" w:sz="0" w:space="0" w:color="auto"/>
      </w:divBdr>
    </w:div>
    <w:div w:id="429204089">
      <w:bodyDiv w:val="1"/>
      <w:marLeft w:val="0"/>
      <w:marRight w:val="0"/>
      <w:marTop w:val="0"/>
      <w:marBottom w:val="0"/>
      <w:divBdr>
        <w:top w:val="none" w:sz="0" w:space="0" w:color="auto"/>
        <w:left w:val="none" w:sz="0" w:space="0" w:color="auto"/>
        <w:bottom w:val="none" w:sz="0" w:space="0" w:color="auto"/>
        <w:right w:val="none" w:sz="0" w:space="0" w:color="auto"/>
      </w:divBdr>
    </w:div>
    <w:div w:id="534003741">
      <w:bodyDiv w:val="1"/>
      <w:marLeft w:val="0"/>
      <w:marRight w:val="0"/>
      <w:marTop w:val="0"/>
      <w:marBottom w:val="0"/>
      <w:divBdr>
        <w:top w:val="none" w:sz="0" w:space="0" w:color="auto"/>
        <w:left w:val="none" w:sz="0" w:space="0" w:color="auto"/>
        <w:bottom w:val="none" w:sz="0" w:space="0" w:color="auto"/>
        <w:right w:val="none" w:sz="0" w:space="0" w:color="auto"/>
      </w:divBdr>
    </w:div>
    <w:div w:id="565607221">
      <w:bodyDiv w:val="1"/>
      <w:marLeft w:val="0"/>
      <w:marRight w:val="0"/>
      <w:marTop w:val="0"/>
      <w:marBottom w:val="0"/>
      <w:divBdr>
        <w:top w:val="none" w:sz="0" w:space="0" w:color="auto"/>
        <w:left w:val="none" w:sz="0" w:space="0" w:color="auto"/>
        <w:bottom w:val="none" w:sz="0" w:space="0" w:color="auto"/>
        <w:right w:val="none" w:sz="0" w:space="0" w:color="auto"/>
      </w:divBdr>
    </w:div>
    <w:div w:id="638724863">
      <w:bodyDiv w:val="1"/>
      <w:marLeft w:val="0"/>
      <w:marRight w:val="0"/>
      <w:marTop w:val="0"/>
      <w:marBottom w:val="0"/>
      <w:divBdr>
        <w:top w:val="none" w:sz="0" w:space="0" w:color="auto"/>
        <w:left w:val="none" w:sz="0" w:space="0" w:color="auto"/>
        <w:bottom w:val="none" w:sz="0" w:space="0" w:color="auto"/>
        <w:right w:val="none" w:sz="0" w:space="0" w:color="auto"/>
      </w:divBdr>
    </w:div>
    <w:div w:id="663166127">
      <w:bodyDiv w:val="1"/>
      <w:marLeft w:val="0"/>
      <w:marRight w:val="0"/>
      <w:marTop w:val="0"/>
      <w:marBottom w:val="0"/>
      <w:divBdr>
        <w:top w:val="none" w:sz="0" w:space="0" w:color="auto"/>
        <w:left w:val="none" w:sz="0" w:space="0" w:color="auto"/>
        <w:bottom w:val="none" w:sz="0" w:space="0" w:color="auto"/>
        <w:right w:val="none" w:sz="0" w:space="0" w:color="auto"/>
      </w:divBdr>
    </w:div>
    <w:div w:id="811288350">
      <w:bodyDiv w:val="1"/>
      <w:marLeft w:val="0"/>
      <w:marRight w:val="0"/>
      <w:marTop w:val="0"/>
      <w:marBottom w:val="0"/>
      <w:divBdr>
        <w:top w:val="none" w:sz="0" w:space="0" w:color="auto"/>
        <w:left w:val="none" w:sz="0" w:space="0" w:color="auto"/>
        <w:bottom w:val="none" w:sz="0" w:space="0" w:color="auto"/>
        <w:right w:val="none" w:sz="0" w:space="0" w:color="auto"/>
      </w:divBdr>
    </w:div>
    <w:div w:id="818500958">
      <w:bodyDiv w:val="1"/>
      <w:marLeft w:val="0"/>
      <w:marRight w:val="0"/>
      <w:marTop w:val="0"/>
      <w:marBottom w:val="0"/>
      <w:divBdr>
        <w:top w:val="none" w:sz="0" w:space="0" w:color="auto"/>
        <w:left w:val="none" w:sz="0" w:space="0" w:color="auto"/>
        <w:bottom w:val="none" w:sz="0" w:space="0" w:color="auto"/>
        <w:right w:val="none" w:sz="0" w:space="0" w:color="auto"/>
      </w:divBdr>
    </w:div>
    <w:div w:id="842477410">
      <w:bodyDiv w:val="1"/>
      <w:marLeft w:val="0"/>
      <w:marRight w:val="0"/>
      <w:marTop w:val="0"/>
      <w:marBottom w:val="0"/>
      <w:divBdr>
        <w:top w:val="none" w:sz="0" w:space="0" w:color="auto"/>
        <w:left w:val="none" w:sz="0" w:space="0" w:color="auto"/>
        <w:bottom w:val="none" w:sz="0" w:space="0" w:color="auto"/>
        <w:right w:val="none" w:sz="0" w:space="0" w:color="auto"/>
      </w:divBdr>
    </w:div>
    <w:div w:id="877860438">
      <w:bodyDiv w:val="1"/>
      <w:marLeft w:val="0"/>
      <w:marRight w:val="0"/>
      <w:marTop w:val="0"/>
      <w:marBottom w:val="0"/>
      <w:divBdr>
        <w:top w:val="none" w:sz="0" w:space="0" w:color="auto"/>
        <w:left w:val="none" w:sz="0" w:space="0" w:color="auto"/>
        <w:bottom w:val="none" w:sz="0" w:space="0" w:color="auto"/>
        <w:right w:val="none" w:sz="0" w:space="0" w:color="auto"/>
      </w:divBdr>
    </w:div>
    <w:div w:id="891383945">
      <w:bodyDiv w:val="1"/>
      <w:marLeft w:val="0"/>
      <w:marRight w:val="0"/>
      <w:marTop w:val="0"/>
      <w:marBottom w:val="0"/>
      <w:divBdr>
        <w:top w:val="none" w:sz="0" w:space="0" w:color="auto"/>
        <w:left w:val="none" w:sz="0" w:space="0" w:color="auto"/>
        <w:bottom w:val="none" w:sz="0" w:space="0" w:color="auto"/>
        <w:right w:val="none" w:sz="0" w:space="0" w:color="auto"/>
      </w:divBdr>
    </w:div>
    <w:div w:id="980967319">
      <w:bodyDiv w:val="1"/>
      <w:marLeft w:val="0"/>
      <w:marRight w:val="0"/>
      <w:marTop w:val="0"/>
      <w:marBottom w:val="0"/>
      <w:divBdr>
        <w:top w:val="none" w:sz="0" w:space="0" w:color="auto"/>
        <w:left w:val="none" w:sz="0" w:space="0" w:color="auto"/>
        <w:bottom w:val="none" w:sz="0" w:space="0" w:color="auto"/>
        <w:right w:val="none" w:sz="0" w:space="0" w:color="auto"/>
      </w:divBdr>
    </w:div>
    <w:div w:id="982589286">
      <w:bodyDiv w:val="1"/>
      <w:marLeft w:val="0"/>
      <w:marRight w:val="0"/>
      <w:marTop w:val="0"/>
      <w:marBottom w:val="0"/>
      <w:divBdr>
        <w:top w:val="none" w:sz="0" w:space="0" w:color="auto"/>
        <w:left w:val="none" w:sz="0" w:space="0" w:color="auto"/>
        <w:bottom w:val="none" w:sz="0" w:space="0" w:color="auto"/>
        <w:right w:val="none" w:sz="0" w:space="0" w:color="auto"/>
      </w:divBdr>
    </w:div>
    <w:div w:id="996230257">
      <w:bodyDiv w:val="1"/>
      <w:marLeft w:val="0"/>
      <w:marRight w:val="0"/>
      <w:marTop w:val="0"/>
      <w:marBottom w:val="0"/>
      <w:divBdr>
        <w:top w:val="none" w:sz="0" w:space="0" w:color="auto"/>
        <w:left w:val="none" w:sz="0" w:space="0" w:color="auto"/>
        <w:bottom w:val="none" w:sz="0" w:space="0" w:color="auto"/>
        <w:right w:val="none" w:sz="0" w:space="0" w:color="auto"/>
      </w:divBdr>
    </w:div>
    <w:div w:id="1029376433">
      <w:bodyDiv w:val="1"/>
      <w:marLeft w:val="0"/>
      <w:marRight w:val="0"/>
      <w:marTop w:val="0"/>
      <w:marBottom w:val="0"/>
      <w:divBdr>
        <w:top w:val="none" w:sz="0" w:space="0" w:color="auto"/>
        <w:left w:val="none" w:sz="0" w:space="0" w:color="auto"/>
        <w:bottom w:val="none" w:sz="0" w:space="0" w:color="auto"/>
        <w:right w:val="none" w:sz="0" w:space="0" w:color="auto"/>
      </w:divBdr>
    </w:div>
    <w:div w:id="1103571539">
      <w:bodyDiv w:val="1"/>
      <w:marLeft w:val="0"/>
      <w:marRight w:val="0"/>
      <w:marTop w:val="0"/>
      <w:marBottom w:val="0"/>
      <w:divBdr>
        <w:top w:val="none" w:sz="0" w:space="0" w:color="auto"/>
        <w:left w:val="none" w:sz="0" w:space="0" w:color="auto"/>
        <w:bottom w:val="none" w:sz="0" w:space="0" w:color="auto"/>
        <w:right w:val="none" w:sz="0" w:space="0" w:color="auto"/>
      </w:divBdr>
    </w:div>
    <w:div w:id="1110201533">
      <w:bodyDiv w:val="1"/>
      <w:marLeft w:val="0"/>
      <w:marRight w:val="0"/>
      <w:marTop w:val="0"/>
      <w:marBottom w:val="0"/>
      <w:divBdr>
        <w:top w:val="none" w:sz="0" w:space="0" w:color="auto"/>
        <w:left w:val="none" w:sz="0" w:space="0" w:color="auto"/>
        <w:bottom w:val="none" w:sz="0" w:space="0" w:color="auto"/>
        <w:right w:val="none" w:sz="0" w:space="0" w:color="auto"/>
      </w:divBdr>
    </w:div>
    <w:div w:id="1123690183">
      <w:bodyDiv w:val="1"/>
      <w:marLeft w:val="0"/>
      <w:marRight w:val="0"/>
      <w:marTop w:val="0"/>
      <w:marBottom w:val="0"/>
      <w:divBdr>
        <w:top w:val="none" w:sz="0" w:space="0" w:color="auto"/>
        <w:left w:val="none" w:sz="0" w:space="0" w:color="auto"/>
        <w:bottom w:val="none" w:sz="0" w:space="0" w:color="auto"/>
        <w:right w:val="none" w:sz="0" w:space="0" w:color="auto"/>
      </w:divBdr>
    </w:div>
    <w:div w:id="1129739592">
      <w:bodyDiv w:val="1"/>
      <w:marLeft w:val="0"/>
      <w:marRight w:val="0"/>
      <w:marTop w:val="0"/>
      <w:marBottom w:val="0"/>
      <w:divBdr>
        <w:top w:val="none" w:sz="0" w:space="0" w:color="auto"/>
        <w:left w:val="none" w:sz="0" w:space="0" w:color="auto"/>
        <w:bottom w:val="none" w:sz="0" w:space="0" w:color="auto"/>
        <w:right w:val="none" w:sz="0" w:space="0" w:color="auto"/>
      </w:divBdr>
    </w:div>
    <w:div w:id="1155729009">
      <w:bodyDiv w:val="1"/>
      <w:marLeft w:val="0"/>
      <w:marRight w:val="0"/>
      <w:marTop w:val="0"/>
      <w:marBottom w:val="0"/>
      <w:divBdr>
        <w:top w:val="none" w:sz="0" w:space="0" w:color="auto"/>
        <w:left w:val="none" w:sz="0" w:space="0" w:color="auto"/>
        <w:bottom w:val="none" w:sz="0" w:space="0" w:color="auto"/>
        <w:right w:val="none" w:sz="0" w:space="0" w:color="auto"/>
      </w:divBdr>
    </w:div>
    <w:div w:id="1227111128">
      <w:bodyDiv w:val="1"/>
      <w:marLeft w:val="0"/>
      <w:marRight w:val="0"/>
      <w:marTop w:val="0"/>
      <w:marBottom w:val="0"/>
      <w:divBdr>
        <w:top w:val="none" w:sz="0" w:space="0" w:color="auto"/>
        <w:left w:val="none" w:sz="0" w:space="0" w:color="auto"/>
        <w:bottom w:val="none" w:sz="0" w:space="0" w:color="auto"/>
        <w:right w:val="none" w:sz="0" w:space="0" w:color="auto"/>
      </w:divBdr>
    </w:div>
    <w:div w:id="1275096488">
      <w:bodyDiv w:val="1"/>
      <w:marLeft w:val="0"/>
      <w:marRight w:val="0"/>
      <w:marTop w:val="0"/>
      <w:marBottom w:val="0"/>
      <w:divBdr>
        <w:top w:val="none" w:sz="0" w:space="0" w:color="auto"/>
        <w:left w:val="none" w:sz="0" w:space="0" w:color="auto"/>
        <w:bottom w:val="none" w:sz="0" w:space="0" w:color="auto"/>
        <w:right w:val="none" w:sz="0" w:space="0" w:color="auto"/>
      </w:divBdr>
    </w:div>
    <w:div w:id="1315529182">
      <w:bodyDiv w:val="1"/>
      <w:marLeft w:val="0"/>
      <w:marRight w:val="0"/>
      <w:marTop w:val="0"/>
      <w:marBottom w:val="0"/>
      <w:divBdr>
        <w:top w:val="none" w:sz="0" w:space="0" w:color="auto"/>
        <w:left w:val="none" w:sz="0" w:space="0" w:color="auto"/>
        <w:bottom w:val="none" w:sz="0" w:space="0" w:color="auto"/>
        <w:right w:val="none" w:sz="0" w:space="0" w:color="auto"/>
      </w:divBdr>
    </w:div>
    <w:div w:id="1371028621">
      <w:bodyDiv w:val="1"/>
      <w:marLeft w:val="0"/>
      <w:marRight w:val="0"/>
      <w:marTop w:val="0"/>
      <w:marBottom w:val="0"/>
      <w:divBdr>
        <w:top w:val="none" w:sz="0" w:space="0" w:color="auto"/>
        <w:left w:val="none" w:sz="0" w:space="0" w:color="auto"/>
        <w:bottom w:val="none" w:sz="0" w:space="0" w:color="auto"/>
        <w:right w:val="none" w:sz="0" w:space="0" w:color="auto"/>
      </w:divBdr>
    </w:div>
    <w:div w:id="1422798810">
      <w:bodyDiv w:val="1"/>
      <w:marLeft w:val="0"/>
      <w:marRight w:val="0"/>
      <w:marTop w:val="0"/>
      <w:marBottom w:val="0"/>
      <w:divBdr>
        <w:top w:val="none" w:sz="0" w:space="0" w:color="auto"/>
        <w:left w:val="none" w:sz="0" w:space="0" w:color="auto"/>
        <w:bottom w:val="none" w:sz="0" w:space="0" w:color="auto"/>
        <w:right w:val="none" w:sz="0" w:space="0" w:color="auto"/>
      </w:divBdr>
    </w:div>
    <w:div w:id="1453092613">
      <w:bodyDiv w:val="1"/>
      <w:marLeft w:val="0"/>
      <w:marRight w:val="0"/>
      <w:marTop w:val="0"/>
      <w:marBottom w:val="0"/>
      <w:divBdr>
        <w:top w:val="none" w:sz="0" w:space="0" w:color="auto"/>
        <w:left w:val="none" w:sz="0" w:space="0" w:color="auto"/>
        <w:bottom w:val="none" w:sz="0" w:space="0" w:color="auto"/>
        <w:right w:val="none" w:sz="0" w:space="0" w:color="auto"/>
      </w:divBdr>
    </w:div>
    <w:div w:id="1470198680">
      <w:bodyDiv w:val="1"/>
      <w:marLeft w:val="0"/>
      <w:marRight w:val="0"/>
      <w:marTop w:val="0"/>
      <w:marBottom w:val="0"/>
      <w:divBdr>
        <w:top w:val="none" w:sz="0" w:space="0" w:color="auto"/>
        <w:left w:val="none" w:sz="0" w:space="0" w:color="auto"/>
        <w:bottom w:val="none" w:sz="0" w:space="0" w:color="auto"/>
        <w:right w:val="none" w:sz="0" w:space="0" w:color="auto"/>
      </w:divBdr>
    </w:div>
    <w:div w:id="1523397637">
      <w:bodyDiv w:val="1"/>
      <w:marLeft w:val="0"/>
      <w:marRight w:val="0"/>
      <w:marTop w:val="0"/>
      <w:marBottom w:val="0"/>
      <w:divBdr>
        <w:top w:val="none" w:sz="0" w:space="0" w:color="auto"/>
        <w:left w:val="none" w:sz="0" w:space="0" w:color="auto"/>
        <w:bottom w:val="none" w:sz="0" w:space="0" w:color="auto"/>
        <w:right w:val="none" w:sz="0" w:space="0" w:color="auto"/>
      </w:divBdr>
    </w:div>
    <w:div w:id="1541893209">
      <w:bodyDiv w:val="1"/>
      <w:marLeft w:val="0"/>
      <w:marRight w:val="0"/>
      <w:marTop w:val="0"/>
      <w:marBottom w:val="0"/>
      <w:divBdr>
        <w:top w:val="none" w:sz="0" w:space="0" w:color="auto"/>
        <w:left w:val="none" w:sz="0" w:space="0" w:color="auto"/>
        <w:bottom w:val="none" w:sz="0" w:space="0" w:color="auto"/>
        <w:right w:val="none" w:sz="0" w:space="0" w:color="auto"/>
      </w:divBdr>
    </w:div>
    <w:div w:id="1543863107">
      <w:bodyDiv w:val="1"/>
      <w:marLeft w:val="0"/>
      <w:marRight w:val="0"/>
      <w:marTop w:val="0"/>
      <w:marBottom w:val="0"/>
      <w:divBdr>
        <w:top w:val="none" w:sz="0" w:space="0" w:color="auto"/>
        <w:left w:val="none" w:sz="0" w:space="0" w:color="auto"/>
        <w:bottom w:val="none" w:sz="0" w:space="0" w:color="auto"/>
        <w:right w:val="none" w:sz="0" w:space="0" w:color="auto"/>
      </w:divBdr>
    </w:div>
    <w:div w:id="1571696348">
      <w:bodyDiv w:val="1"/>
      <w:marLeft w:val="0"/>
      <w:marRight w:val="0"/>
      <w:marTop w:val="0"/>
      <w:marBottom w:val="0"/>
      <w:divBdr>
        <w:top w:val="none" w:sz="0" w:space="0" w:color="auto"/>
        <w:left w:val="none" w:sz="0" w:space="0" w:color="auto"/>
        <w:bottom w:val="none" w:sz="0" w:space="0" w:color="auto"/>
        <w:right w:val="none" w:sz="0" w:space="0" w:color="auto"/>
      </w:divBdr>
    </w:div>
    <w:div w:id="1574507016">
      <w:bodyDiv w:val="1"/>
      <w:marLeft w:val="0"/>
      <w:marRight w:val="0"/>
      <w:marTop w:val="0"/>
      <w:marBottom w:val="0"/>
      <w:divBdr>
        <w:top w:val="none" w:sz="0" w:space="0" w:color="auto"/>
        <w:left w:val="none" w:sz="0" w:space="0" w:color="auto"/>
        <w:bottom w:val="none" w:sz="0" w:space="0" w:color="auto"/>
        <w:right w:val="none" w:sz="0" w:space="0" w:color="auto"/>
      </w:divBdr>
    </w:div>
    <w:div w:id="1612738706">
      <w:bodyDiv w:val="1"/>
      <w:marLeft w:val="0"/>
      <w:marRight w:val="0"/>
      <w:marTop w:val="0"/>
      <w:marBottom w:val="0"/>
      <w:divBdr>
        <w:top w:val="none" w:sz="0" w:space="0" w:color="auto"/>
        <w:left w:val="none" w:sz="0" w:space="0" w:color="auto"/>
        <w:bottom w:val="none" w:sz="0" w:space="0" w:color="auto"/>
        <w:right w:val="none" w:sz="0" w:space="0" w:color="auto"/>
      </w:divBdr>
    </w:div>
    <w:div w:id="1625114613">
      <w:bodyDiv w:val="1"/>
      <w:marLeft w:val="0"/>
      <w:marRight w:val="0"/>
      <w:marTop w:val="0"/>
      <w:marBottom w:val="0"/>
      <w:divBdr>
        <w:top w:val="none" w:sz="0" w:space="0" w:color="auto"/>
        <w:left w:val="none" w:sz="0" w:space="0" w:color="auto"/>
        <w:bottom w:val="none" w:sz="0" w:space="0" w:color="auto"/>
        <w:right w:val="none" w:sz="0" w:space="0" w:color="auto"/>
      </w:divBdr>
    </w:div>
    <w:div w:id="1662539097">
      <w:bodyDiv w:val="1"/>
      <w:marLeft w:val="0"/>
      <w:marRight w:val="0"/>
      <w:marTop w:val="0"/>
      <w:marBottom w:val="0"/>
      <w:divBdr>
        <w:top w:val="none" w:sz="0" w:space="0" w:color="auto"/>
        <w:left w:val="none" w:sz="0" w:space="0" w:color="auto"/>
        <w:bottom w:val="none" w:sz="0" w:space="0" w:color="auto"/>
        <w:right w:val="none" w:sz="0" w:space="0" w:color="auto"/>
      </w:divBdr>
    </w:div>
    <w:div w:id="1667241635">
      <w:bodyDiv w:val="1"/>
      <w:marLeft w:val="0"/>
      <w:marRight w:val="0"/>
      <w:marTop w:val="0"/>
      <w:marBottom w:val="0"/>
      <w:divBdr>
        <w:top w:val="none" w:sz="0" w:space="0" w:color="auto"/>
        <w:left w:val="none" w:sz="0" w:space="0" w:color="auto"/>
        <w:bottom w:val="none" w:sz="0" w:space="0" w:color="auto"/>
        <w:right w:val="none" w:sz="0" w:space="0" w:color="auto"/>
      </w:divBdr>
    </w:div>
    <w:div w:id="1676111520">
      <w:bodyDiv w:val="1"/>
      <w:marLeft w:val="0"/>
      <w:marRight w:val="0"/>
      <w:marTop w:val="0"/>
      <w:marBottom w:val="0"/>
      <w:divBdr>
        <w:top w:val="none" w:sz="0" w:space="0" w:color="auto"/>
        <w:left w:val="none" w:sz="0" w:space="0" w:color="auto"/>
        <w:bottom w:val="none" w:sz="0" w:space="0" w:color="auto"/>
        <w:right w:val="none" w:sz="0" w:space="0" w:color="auto"/>
      </w:divBdr>
    </w:div>
    <w:div w:id="1686831297">
      <w:bodyDiv w:val="1"/>
      <w:marLeft w:val="0"/>
      <w:marRight w:val="0"/>
      <w:marTop w:val="0"/>
      <w:marBottom w:val="0"/>
      <w:divBdr>
        <w:top w:val="none" w:sz="0" w:space="0" w:color="auto"/>
        <w:left w:val="none" w:sz="0" w:space="0" w:color="auto"/>
        <w:bottom w:val="none" w:sz="0" w:space="0" w:color="auto"/>
        <w:right w:val="none" w:sz="0" w:space="0" w:color="auto"/>
      </w:divBdr>
    </w:div>
    <w:div w:id="1725368120">
      <w:bodyDiv w:val="1"/>
      <w:marLeft w:val="0"/>
      <w:marRight w:val="0"/>
      <w:marTop w:val="0"/>
      <w:marBottom w:val="0"/>
      <w:divBdr>
        <w:top w:val="none" w:sz="0" w:space="0" w:color="auto"/>
        <w:left w:val="none" w:sz="0" w:space="0" w:color="auto"/>
        <w:bottom w:val="none" w:sz="0" w:space="0" w:color="auto"/>
        <w:right w:val="none" w:sz="0" w:space="0" w:color="auto"/>
      </w:divBdr>
    </w:div>
    <w:div w:id="1727994032">
      <w:bodyDiv w:val="1"/>
      <w:marLeft w:val="0"/>
      <w:marRight w:val="0"/>
      <w:marTop w:val="0"/>
      <w:marBottom w:val="0"/>
      <w:divBdr>
        <w:top w:val="none" w:sz="0" w:space="0" w:color="auto"/>
        <w:left w:val="none" w:sz="0" w:space="0" w:color="auto"/>
        <w:bottom w:val="none" w:sz="0" w:space="0" w:color="auto"/>
        <w:right w:val="none" w:sz="0" w:space="0" w:color="auto"/>
      </w:divBdr>
    </w:div>
    <w:div w:id="1780444636">
      <w:bodyDiv w:val="1"/>
      <w:marLeft w:val="0"/>
      <w:marRight w:val="0"/>
      <w:marTop w:val="0"/>
      <w:marBottom w:val="0"/>
      <w:divBdr>
        <w:top w:val="none" w:sz="0" w:space="0" w:color="auto"/>
        <w:left w:val="none" w:sz="0" w:space="0" w:color="auto"/>
        <w:bottom w:val="none" w:sz="0" w:space="0" w:color="auto"/>
        <w:right w:val="none" w:sz="0" w:space="0" w:color="auto"/>
      </w:divBdr>
    </w:div>
    <w:div w:id="1790195509">
      <w:bodyDiv w:val="1"/>
      <w:marLeft w:val="0"/>
      <w:marRight w:val="0"/>
      <w:marTop w:val="0"/>
      <w:marBottom w:val="0"/>
      <w:divBdr>
        <w:top w:val="none" w:sz="0" w:space="0" w:color="auto"/>
        <w:left w:val="none" w:sz="0" w:space="0" w:color="auto"/>
        <w:bottom w:val="none" w:sz="0" w:space="0" w:color="auto"/>
        <w:right w:val="none" w:sz="0" w:space="0" w:color="auto"/>
      </w:divBdr>
    </w:div>
    <w:div w:id="1801142591">
      <w:bodyDiv w:val="1"/>
      <w:marLeft w:val="0"/>
      <w:marRight w:val="0"/>
      <w:marTop w:val="0"/>
      <w:marBottom w:val="0"/>
      <w:divBdr>
        <w:top w:val="none" w:sz="0" w:space="0" w:color="auto"/>
        <w:left w:val="none" w:sz="0" w:space="0" w:color="auto"/>
        <w:bottom w:val="none" w:sz="0" w:space="0" w:color="auto"/>
        <w:right w:val="none" w:sz="0" w:space="0" w:color="auto"/>
      </w:divBdr>
    </w:div>
    <w:div w:id="1870290903">
      <w:bodyDiv w:val="1"/>
      <w:marLeft w:val="0"/>
      <w:marRight w:val="0"/>
      <w:marTop w:val="0"/>
      <w:marBottom w:val="0"/>
      <w:divBdr>
        <w:top w:val="none" w:sz="0" w:space="0" w:color="auto"/>
        <w:left w:val="none" w:sz="0" w:space="0" w:color="auto"/>
        <w:bottom w:val="none" w:sz="0" w:space="0" w:color="auto"/>
        <w:right w:val="none" w:sz="0" w:space="0" w:color="auto"/>
      </w:divBdr>
    </w:div>
    <w:div w:id="1944804818">
      <w:bodyDiv w:val="1"/>
      <w:marLeft w:val="0"/>
      <w:marRight w:val="0"/>
      <w:marTop w:val="0"/>
      <w:marBottom w:val="0"/>
      <w:divBdr>
        <w:top w:val="none" w:sz="0" w:space="0" w:color="auto"/>
        <w:left w:val="none" w:sz="0" w:space="0" w:color="auto"/>
        <w:bottom w:val="none" w:sz="0" w:space="0" w:color="auto"/>
        <w:right w:val="none" w:sz="0" w:space="0" w:color="auto"/>
      </w:divBdr>
    </w:div>
    <w:div w:id="1956325204">
      <w:bodyDiv w:val="1"/>
      <w:marLeft w:val="0"/>
      <w:marRight w:val="0"/>
      <w:marTop w:val="0"/>
      <w:marBottom w:val="0"/>
      <w:divBdr>
        <w:top w:val="none" w:sz="0" w:space="0" w:color="auto"/>
        <w:left w:val="none" w:sz="0" w:space="0" w:color="auto"/>
        <w:bottom w:val="none" w:sz="0" w:space="0" w:color="auto"/>
        <w:right w:val="none" w:sz="0" w:space="0" w:color="auto"/>
      </w:divBdr>
    </w:div>
    <w:div w:id="2012220937">
      <w:bodyDiv w:val="1"/>
      <w:marLeft w:val="0"/>
      <w:marRight w:val="0"/>
      <w:marTop w:val="0"/>
      <w:marBottom w:val="0"/>
      <w:divBdr>
        <w:top w:val="none" w:sz="0" w:space="0" w:color="auto"/>
        <w:left w:val="none" w:sz="0" w:space="0" w:color="auto"/>
        <w:bottom w:val="none" w:sz="0" w:space="0" w:color="auto"/>
        <w:right w:val="none" w:sz="0" w:space="0" w:color="auto"/>
      </w:divBdr>
    </w:div>
    <w:div w:id="2026595296">
      <w:bodyDiv w:val="1"/>
      <w:marLeft w:val="0"/>
      <w:marRight w:val="0"/>
      <w:marTop w:val="0"/>
      <w:marBottom w:val="0"/>
      <w:divBdr>
        <w:top w:val="none" w:sz="0" w:space="0" w:color="auto"/>
        <w:left w:val="none" w:sz="0" w:space="0" w:color="auto"/>
        <w:bottom w:val="none" w:sz="0" w:space="0" w:color="auto"/>
        <w:right w:val="none" w:sz="0" w:space="0" w:color="auto"/>
      </w:divBdr>
    </w:div>
    <w:div w:id="2036536737">
      <w:bodyDiv w:val="1"/>
      <w:marLeft w:val="0"/>
      <w:marRight w:val="0"/>
      <w:marTop w:val="0"/>
      <w:marBottom w:val="0"/>
      <w:divBdr>
        <w:top w:val="none" w:sz="0" w:space="0" w:color="auto"/>
        <w:left w:val="none" w:sz="0" w:space="0" w:color="auto"/>
        <w:bottom w:val="none" w:sz="0" w:space="0" w:color="auto"/>
        <w:right w:val="none" w:sz="0" w:space="0" w:color="auto"/>
      </w:divBdr>
    </w:div>
    <w:div w:id="2041281045">
      <w:bodyDiv w:val="1"/>
      <w:marLeft w:val="0"/>
      <w:marRight w:val="0"/>
      <w:marTop w:val="0"/>
      <w:marBottom w:val="0"/>
      <w:divBdr>
        <w:top w:val="none" w:sz="0" w:space="0" w:color="auto"/>
        <w:left w:val="none" w:sz="0" w:space="0" w:color="auto"/>
        <w:bottom w:val="none" w:sz="0" w:space="0" w:color="auto"/>
        <w:right w:val="none" w:sz="0" w:space="0" w:color="auto"/>
      </w:divBdr>
    </w:div>
    <w:div w:id="20672141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9@uwo.c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HA\Dropbox\DCD_Code\RLS_DCD_ProjectPaper\ieee_letter_word_template_HA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4CA5-B266-4D83-BE8C-C9A29941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ieee_letter_word_template_HA1.dot</Template>
  <TotalTime>169</TotalTime>
  <Pages>2</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13676</CharactersWithSpaces>
  <SharedDoc>false</SharedDoc>
  <HLinks>
    <vt:vector size="60" baseType="variant">
      <vt:variant>
        <vt:i4>1441798</vt:i4>
      </vt:variant>
      <vt:variant>
        <vt:i4>42</vt:i4>
      </vt:variant>
      <vt:variant>
        <vt:i4>0</vt:i4>
      </vt:variant>
      <vt:variant>
        <vt:i4>5</vt:i4>
      </vt:variant>
      <vt:variant>
        <vt:lpwstr>http://www.halcyon.com/pub/journals/</vt:lpwstr>
      </vt:variant>
      <vt:variant>
        <vt:lpwstr/>
      </vt: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Harris.He</dc:creator>
  <cp:keywords/>
  <dc:description/>
  <cp:lastModifiedBy>Harris He</cp:lastModifiedBy>
  <cp:revision>20</cp:revision>
  <cp:lastPrinted>2016-05-09T12:56:00Z</cp:lastPrinted>
  <dcterms:created xsi:type="dcterms:W3CDTF">2016-06-30T01:55:00Z</dcterms:created>
  <dcterms:modified xsi:type="dcterms:W3CDTF">2016-07-06T00:30:00Z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id="6yfluSvU"/&gt;&lt;style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MTEquationSection">
    <vt:lpwstr>1</vt:lpwstr>
  </property>
  <property fmtid="{D5CDD505-2E9C-101B-9397-08002B2CF9AE}" pid="5" name="MTEquationNumber2">
    <vt:lpwstr>(#E1)</vt:lpwstr>
  </property>
  <property fmtid="{D5CDD505-2E9C-101B-9397-08002B2CF9AE}" pid="6" name="MTWinEqns">
    <vt:bool>true</vt:bool>
  </property>
  <property fmtid="{D5CDD505-2E9C-101B-9397-08002B2CF9AE}" pid="7" name="MTEqnNumsOnRight">
    <vt:bool>true</vt:bool>
  </property>
</Properties>
</file>